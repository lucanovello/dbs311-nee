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88FBD" w14:textId="7A766119" w:rsidR="00B574CB" w:rsidRPr="00453153" w:rsidRDefault="00B574CB" w:rsidP="00B574CB">
      <w:pPr>
        <w:rPr>
          <w:rFonts w:cs="Arial"/>
        </w:rPr>
      </w:pPr>
      <w:r w:rsidRPr="00453153">
        <w:rPr>
          <w:rFonts w:cs="Arial"/>
        </w:rPr>
        <w:t>A2</w:t>
      </w:r>
      <w:r>
        <w:rPr>
          <w:rFonts w:cs="Arial"/>
        </w:rPr>
        <w:t>-DBS311-</w:t>
      </w:r>
      <w:r w:rsidRPr="00453153">
        <w:rPr>
          <w:rFonts w:cs="Arial"/>
        </w:rPr>
        <w:t>202</w:t>
      </w:r>
      <w:r>
        <w:rPr>
          <w:rFonts w:cs="Arial"/>
        </w:rPr>
        <w:t>4</w:t>
      </w:r>
      <w:r w:rsidRPr="00453153">
        <w:rPr>
          <w:rFonts w:cs="Arial"/>
        </w:rPr>
        <w:t>-</w:t>
      </w:r>
      <w:r>
        <w:rPr>
          <w:rFonts w:cs="Arial"/>
        </w:rPr>
        <w:t>3</w:t>
      </w:r>
      <w:r w:rsidRPr="00453153">
        <w:rPr>
          <w:rFonts w:cs="Arial"/>
        </w:rPr>
        <w:t xml:space="preserve"> </w:t>
      </w:r>
      <w:r>
        <w:rPr>
          <w:rFonts w:cs="Arial"/>
        </w:rPr>
        <w:t xml:space="preserve">Batch PL-SQL      ----   </w:t>
      </w:r>
      <w:r w:rsidRPr="00453153">
        <w:rPr>
          <w:rFonts w:cs="Arial"/>
        </w:rPr>
        <w:t>Transaction PL/SQL</w:t>
      </w:r>
    </w:p>
    <w:p w14:paraId="3DCF51DA" w14:textId="77777777" w:rsidR="00B574CB" w:rsidRPr="00453153" w:rsidRDefault="00B574CB" w:rsidP="00B574CB">
      <w:pPr>
        <w:rPr>
          <w:rFonts w:cs="Arial"/>
        </w:rPr>
      </w:pPr>
    </w:p>
    <w:p w14:paraId="5583EC57" w14:textId="324FD6B6" w:rsidR="00B574CB" w:rsidRDefault="00B574CB" w:rsidP="00B574CB">
      <w:pPr>
        <w:shd w:val="clear" w:color="auto" w:fill="FFFFFF"/>
        <w:spacing w:before="100" w:beforeAutospacing="1" w:after="100" w:afterAutospacing="1"/>
        <w:outlineLvl w:val="1"/>
        <w:rPr>
          <w:rFonts w:eastAsia="Times New Roman" w:cs="Arial"/>
          <w:b/>
          <w:bCs/>
          <w:color w:val="330099"/>
          <w:sz w:val="36"/>
          <w:szCs w:val="36"/>
          <w:lang w:eastAsia="en-CA"/>
        </w:rPr>
      </w:pPr>
      <w:r>
        <w:rPr>
          <w:rFonts w:eastAsia="Times New Roman" w:cs="Arial"/>
          <w:b/>
          <w:bCs/>
          <w:color w:val="330099"/>
          <w:sz w:val="36"/>
          <w:szCs w:val="36"/>
          <w:lang w:eastAsia="en-CA"/>
        </w:rPr>
        <w:t>Due date BEFORE Friday midnight of November 29, 2024</w:t>
      </w:r>
    </w:p>
    <w:p w14:paraId="410E9EC5" w14:textId="77777777" w:rsidR="00B574CB" w:rsidRPr="00094652" w:rsidRDefault="00B574CB" w:rsidP="00B574CB">
      <w:pPr>
        <w:shd w:val="clear" w:color="auto" w:fill="FFFFFF"/>
        <w:spacing w:before="100" w:beforeAutospacing="1" w:after="100" w:afterAutospacing="1"/>
        <w:outlineLvl w:val="1"/>
        <w:rPr>
          <w:rStyle w:val="Strong"/>
          <w:color w:val="FF0000"/>
          <w:sz w:val="56"/>
          <w:szCs w:val="56"/>
        </w:rPr>
      </w:pPr>
      <w:r w:rsidRPr="00094652">
        <w:rPr>
          <w:rStyle w:val="Strong"/>
          <w:color w:val="FF0000"/>
          <w:sz w:val="56"/>
          <w:szCs w:val="56"/>
        </w:rPr>
        <w:t xml:space="preserve">NO LATE ASSIGNMENTS will be accepted. </w:t>
      </w:r>
    </w:p>
    <w:p w14:paraId="68EDCB3F" w14:textId="77777777" w:rsidR="00B574CB" w:rsidRPr="00D45864" w:rsidRDefault="00B574CB" w:rsidP="00B574CB">
      <w:pPr>
        <w:shd w:val="clear" w:color="auto" w:fill="FFFFFF"/>
        <w:spacing w:before="100" w:beforeAutospacing="1" w:after="100" w:afterAutospacing="1"/>
        <w:outlineLvl w:val="1"/>
        <w:rPr>
          <w:rFonts w:eastAsia="Times New Roman" w:cs="Arial"/>
          <w:b/>
          <w:bCs/>
          <w:color w:val="FF0000"/>
          <w:sz w:val="28"/>
          <w:szCs w:val="28"/>
          <w:lang w:eastAsia="en-CA"/>
        </w:rPr>
      </w:pPr>
      <w:r w:rsidRPr="00D45864">
        <w:rPr>
          <w:rStyle w:val="Strong"/>
          <w:sz w:val="28"/>
          <w:szCs w:val="28"/>
        </w:rPr>
        <w:t>You need to work on this before the deadline so that submission problems are avoided such as your system or Seneca's fails, or you have ill health. Remember as a group the others can take over responsibility. If you are not using a group, then it is solely your own responsibility</w:t>
      </w:r>
      <w:r>
        <w:rPr>
          <w:rStyle w:val="Strong"/>
          <w:sz w:val="28"/>
          <w:szCs w:val="28"/>
        </w:rPr>
        <w:t>.</w:t>
      </w:r>
    </w:p>
    <w:p w14:paraId="059B2E5F" w14:textId="77777777" w:rsidR="00B574CB" w:rsidRDefault="00B574CB" w:rsidP="00B574CB">
      <w:pPr>
        <w:shd w:val="clear" w:color="auto" w:fill="FFFFFF"/>
        <w:spacing w:before="100" w:beforeAutospacing="1" w:after="100" w:afterAutospacing="1"/>
        <w:outlineLvl w:val="1"/>
        <w:rPr>
          <w:rFonts w:eastAsia="Times New Roman" w:cs="Arial"/>
          <w:b/>
          <w:bCs/>
          <w:color w:val="330099"/>
          <w:sz w:val="36"/>
          <w:szCs w:val="36"/>
          <w:lang w:eastAsia="en-CA"/>
        </w:rPr>
      </w:pPr>
      <w:r w:rsidRPr="00453153">
        <w:rPr>
          <w:rFonts w:eastAsia="Times New Roman" w:cs="Arial"/>
          <w:b/>
          <w:bCs/>
          <w:color w:val="330099"/>
          <w:sz w:val="36"/>
          <w:szCs w:val="36"/>
          <w:lang w:eastAsia="en-CA"/>
        </w:rPr>
        <w:t xml:space="preserve">This is a group assignment to maximum of 6 people from </w:t>
      </w:r>
      <w:r>
        <w:rPr>
          <w:rFonts w:eastAsia="Times New Roman" w:cs="Arial"/>
          <w:b/>
          <w:bCs/>
          <w:color w:val="330099"/>
          <w:sz w:val="36"/>
          <w:szCs w:val="36"/>
          <w:lang w:eastAsia="en-CA"/>
        </w:rPr>
        <w:t xml:space="preserve">your own </w:t>
      </w:r>
      <w:r w:rsidRPr="00453153">
        <w:rPr>
          <w:rFonts w:eastAsia="Times New Roman" w:cs="Arial"/>
          <w:b/>
          <w:bCs/>
          <w:color w:val="330099"/>
          <w:sz w:val="36"/>
          <w:szCs w:val="36"/>
          <w:lang w:eastAsia="en-CA"/>
        </w:rPr>
        <w:t>class DBS31</w:t>
      </w:r>
      <w:r>
        <w:rPr>
          <w:rFonts w:eastAsia="Times New Roman" w:cs="Arial"/>
          <w:b/>
          <w:bCs/>
          <w:color w:val="330099"/>
          <w:sz w:val="36"/>
          <w:szCs w:val="36"/>
          <w:lang w:eastAsia="en-CA"/>
        </w:rPr>
        <w:t>1. Only one submission per group. All members of the group will be in the commented section of the script and will contain, name, student id and oracle id. Missing names cannot be added after submission.</w:t>
      </w:r>
    </w:p>
    <w:p w14:paraId="2D4E9701" w14:textId="77777777" w:rsidR="00B574CB" w:rsidRDefault="00B574CB" w:rsidP="00B574CB">
      <w:pPr>
        <w:shd w:val="clear" w:color="auto" w:fill="FFFFFF"/>
        <w:rPr>
          <w:rFonts w:eastAsia="Times New Roman" w:cs="Arial"/>
          <w:b/>
          <w:bCs/>
          <w:color w:val="FF0000"/>
          <w:sz w:val="27"/>
          <w:szCs w:val="27"/>
          <w:lang w:eastAsia="en-CA"/>
        </w:rPr>
      </w:pPr>
      <w:r>
        <w:rPr>
          <w:rFonts w:eastAsia="Times New Roman" w:cs="Arial"/>
          <w:b/>
          <w:bCs/>
          <w:noProof/>
          <w:color w:val="FF0000"/>
          <w:sz w:val="27"/>
          <w:szCs w:val="27"/>
          <w:lang w:eastAsia="en-CA"/>
        </w:rPr>
        <mc:AlternateContent>
          <mc:Choice Requires="wps">
            <w:drawing>
              <wp:anchor distT="0" distB="0" distL="114300" distR="114300" simplePos="0" relativeHeight="251659264" behindDoc="0" locked="0" layoutInCell="1" allowOverlap="1" wp14:anchorId="229B408A" wp14:editId="3907C0DB">
                <wp:simplePos x="0" y="0"/>
                <wp:positionH relativeFrom="column">
                  <wp:posOffset>2984162</wp:posOffset>
                </wp:positionH>
                <wp:positionV relativeFrom="paragraph">
                  <wp:posOffset>346355</wp:posOffset>
                </wp:positionV>
                <wp:extent cx="656790" cy="257175"/>
                <wp:effectExtent l="19050" t="38100" r="29210" b="85725"/>
                <wp:wrapNone/>
                <wp:docPr id="2" name="Arrow: Left 2"/>
                <wp:cNvGraphicFramePr/>
                <a:graphic xmlns:a="http://schemas.openxmlformats.org/drawingml/2006/main">
                  <a:graphicData uri="http://schemas.microsoft.com/office/word/2010/wordprocessingShape">
                    <wps:wsp>
                      <wps:cNvSpPr/>
                      <wps:spPr>
                        <a:xfrm rot="20669060">
                          <a:off x="0" y="0"/>
                          <a:ext cx="656790" cy="257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DBD1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234.95pt;margin-top:27.25pt;width:51.7pt;height:20.25pt;rotation:-1016835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" adj="4229" fillcolor="#4f81bd [3204]" strokecolor="#243f60 [1604]" strokeweight="2pt"/>
            </w:pict>
          </mc:Fallback>
        </mc:AlternateContent>
      </w:r>
      <w:r w:rsidRPr="004F1342">
        <w:rPr>
          <w:rFonts w:eastAsia="Times New Roman" w:cs="Arial"/>
          <w:b/>
          <w:bCs/>
          <w:color w:val="FF0000"/>
          <w:sz w:val="27"/>
          <w:szCs w:val="27"/>
          <w:lang w:eastAsia="en-CA"/>
        </w:rPr>
        <w:t>NOTE:   Changes may be made to this assignment</w:t>
      </w:r>
      <w:r>
        <w:rPr>
          <w:rFonts w:eastAsia="Times New Roman" w:cs="Arial"/>
          <w:b/>
          <w:bCs/>
          <w:color w:val="FF0000"/>
          <w:sz w:val="27"/>
          <w:szCs w:val="27"/>
          <w:lang w:eastAsia="en-CA"/>
        </w:rPr>
        <w:t xml:space="preserve"> and will be communicated to you in time by email.</w:t>
      </w:r>
    </w:p>
    <w:p w14:paraId="3B03C673" w14:textId="77777777" w:rsidR="00B574CB" w:rsidRDefault="00B574CB" w:rsidP="00B574CB">
      <w:pPr>
        <w:shd w:val="clear" w:color="auto" w:fill="FFFFFF"/>
        <w:rPr>
          <w:rFonts w:eastAsia="Times New Roman" w:cs="Arial"/>
          <w:b/>
          <w:bCs/>
          <w:color w:val="FF0000"/>
          <w:sz w:val="27"/>
          <w:szCs w:val="27"/>
          <w:lang w:eastAsia="en-CA"/>
        </w:rPr>
      </w:pPr>
    </w:p>
    <w:p w14:paraId="1AE0EF63" w14:textId="77777777" w:rsidR="00B574CB" w:rsidRPr="004F1342" w:rsidRDefault="00B574CB" w:rsidP="00B574CB">
      <w:pPr>
        <w:shd w:val="clear" w:color="auto" w:fill="FFFFFF"/>
        <w:rPr>
          <w:rFonts w:eastAsia="Times New Roman" w:cs="Arial"/>
          <w:sz w:val="27"/>
          <w:szCs w:val="27"/>
          <w:lang w:eastAsia="en-CA"/>
        </w:rPr>
      </w:pPr>
      <w:r w:rsidRPr="004F1342">
        <w:rPr>
          <w:rFonts w:eastAsia="Times New Roman" w:cs="Arial"/>
          <w:sz w:val="27"/>
          <w:szCs w:val="27"/>
          <w:lang w:eastAsia="en-CA"/>
        </w:rPr>
        <w:t xml:space="preserve">The script is to me submitted in a </w:t>
      </w:r>
      <w:r w:rsidRPr="004055BA">
        <w:rPr>
          <w:rFonts w:eastAsia="Times New Roman" w:cs="Arial"/>
          <w:b/>
          <w:bCs/>
          <w:sz w:val="27"/>
          <w:szCs w:val="27"/>
          <w:highlight w:val="yellow"/>
          <w:u w:val="single"/>
          <w:lang w:eastAsia="en-CA"/>
        </w:rPr>
        <w:t>text file</w:t>
      </w:r>
      <w:r w:rsidRPr="004F1342">
        <w:rPr>
          <w:rFonts w:eastAsia="Times New Roman" w:cs="Arial"/>
          <w:sz w:val="27"/>
          <w:szCs w:val="27"/>
          <w:lang w:eastAsia="en-CA"/>
        </w:rPr>
        <w:t xml:space="preserve"> and not SQL </w:t>
      </w:r>
      <w:r>
        <w:rPr>
          <w:rFonts w:eastAsia="Times New Roman" w:cs="Arial"/>
          <w:sz w:val="27"/>
          <w:szCs w:val="27"/>
          <w:lang w:eastAsia="en-CA"/>
        </w:rPr>
        <w:t xml:space="preserve">file </w:t>
      </w:r>
      <w:r w:rsidRPr="004F1342">
        <w:rPr>
          <w:rFonts w:eastAsia="Times New Roman" w:cs="Arial"/>
          <w:sz w:val="27"/>
          <w:szCs w:val="27"/>
          <w:lang w:eastAsia="en-CA"/>
        </w:rPr>
        <w:t>or any other type as I will run it</w:t>
      </w:r>
      <w:r>
        <w:rPr>
          <w:rFonts w:eastAsia="Times New Roman" w:cs="Arial"/>
          <w:sz w:val="27"/>
          <w:szCs w:val="27"/>
          <w:lang w:eastAsia="en-CA"/>
        </w:rPr>
        <w:t>.</w:t>
      </w:r>
    </w:p>
    <w:p w14:paraId="424C78FD" w14:textId="77777777" w:rsidR="00B574CB" w:rsidRDefault="00B574CB" w:rsidP="00B574CB">
      <w:pPr>
        <w:shd w:val="clear" w:color="auto" w:fill="FFFFFF"/>
        <w:rPr>
          <w:rFonts w:eastAsia="Times New Roman" w:cs="Arial"/>
          <w:sz w:val="27"/>
          <w:szCs w:val="27"/>
          <w:lang w:eastAsia="en-CA"/>
        </w:rPr>
      </w:pPr>
    </w:p>
    <w:p w14:paraId="0ACA5B74" w14:textId="77777777" w:rsidR="00B574CB" w:rsidRPr="004F1342" w:rsidRDefault="00B574CB" w:rsidP="00B574CB">
      <w:pPr>
        <w:shd w:val="clear" w:color="auto" w:fill="FFFFFF"/>
        <w:rPr>
          <w:rFonts w:eastAsia="Times New Roman" w:cs="Arial"/>
          <w:sz w:val="27"/>
          <w:szCs w:val="27"/>
          <w:lang w:eastAsia="en-CA"/>
        </w:rPr>
      </w:pPr>
      <w:r>
        <w:rPr>
          <w:rFonts w:eastAsia="Times New Roman" w:cs="Arial"/>
          <w:sz w:val="27"/>
          <w:szCs w:val="27"/>
          <w:lang w:eastAsia="en-CA"/>
        </w:rPr>
        <w:t xml:space="preserve">Name the file    yourname.txt     == of course replace the </w:t>
      </w:r>
      <w:proofErr w:type="spellStart"/>
      <w:r>
        <w:rPr>
          <w:rFonts w:eastAsia="Times New Roman" w:cs="Arial"/>
          <w:sz w:val="27"/>
          <w:szCs w:val="27"/>
          <w:lang w:eastAsia="en-CA"/>
        </w:rPr>
        <w:t>yourname</w:t>
      </w:r>
      <w:proofErr w:type="spellEnd"/>
      <w:r>
        <w:rPr>
          <w:rFonts w:eastAsia="Times New Roman" w:cs="Arial"/>
          <w:sz w:val="27"/>
          <w:szCs w:val="27"/>
          <w:lang w:eastAsia="en-CA"/>
        </w:rPr>
        <w:t xml:space="preserve"> with the name of the person who submits on behalf of your group</w:t>
      </w:r>
    </w:p>
    <w:p w14:paraId="102326F1" w14:textId="77777777" w:rsidR="00B574CB" w:rsidRPr="00453153" w:rsidRDefault="00B574CB" w:rsidP="00B574CB">
      <w:pPr>
        <w:shd w:val="clear" w:color="auto" w:fill="FFFFFF"/>
        <w:spacing w:before="100" w:beforeAutospacing="1" w:after="100" w:afterAutospacing="1"/>
        <w:outlineLvl w:val="1"/>
        <w:rPr>
          <w:rFonts w:eastAsia="Times New Roman" w:cs="Arial"/>
          <w:b/>
          <w:bCs/>
          <w:color w:val="330099"/>
          <w:sz w:val="36"/>
          <w:szCs w:val="36"/>
          <w:lang w:eastAsia="en-CA"/>
        </w:rPr>
      </w:pPr>
      <w:r>
        <w:rPr>
          <w:rFonts w:eastAsia="Times New Roman" w:cs="Arial"/>
          <w:b/>
          <w:bCs/>
          <w:color w:val="330099"/>
          <w:sz w:val="36"/>
          <w:szCs w:val="36"/>
          <w:lang w:eastAsia="en-CA"/>
        </w:rPr>
        <w:t>Instructions</w:t>
      </w:r>
    </w:p>
    <w:p w14:paraId="2F99AF10" w14:textId="77777777" w:rsidR="00B574CB" w:rsidRPr="00453153" w:rsidRDefault="00B574CB" w:rsidP="00B574CB">
      <w:pPr>
        <w:shd w:val="clear" w:color="auto" w:fill="FFFFFF"/>
        <w:spacing w:before="100" w:beforeAutospacing="1" w:after="100" w:afterAutospacing="1"/>
        <w:rPr>
          <w:rFonts w:eastAsia="Times New Roman" w:cs="Arial"/>
          <w:color w:val="000000"/>
          <w:sz w:val="27"/>
          <w:szCs w:val="27"/>
          <w:lang w:eastAsia="en-CA"/>
        </w:rPr>
      </w:pPr>
      <w:bookmarkStart w:id="0" w:name="611"/>
      <w:bookmarkEnd w:id="0"/>
      <w:r w:rsidRPr="00453153">
        <w:rPr>
          <w:rFonts w:eastAsia="Times New Roman" w:cs="Arial"/>
          <w:color w:val="000000"/>
          <w:sz w:val="27"/>
          <w:szCs w:val="27"/>
          <w:lang w:eastAsia="en-CA"/>
        </w:rPr>
        <w:t xml:space="preserve">In simplified form, you are going to be producing a script. The script will create 2 tables, load the 2 tables with data and then using PL/SQL it will process those 2 tables and with 2 SQL </w:t>
      </w:r>
      <w:r>
        <w:rPr>
          <w:rFonts w:eastAsia="Times New Roman" w:cs="Arial"/>
          <w:color w:val="000000"/>
          <w:sz w:val="27"/>
          <w:szCs w:val="27"/>
          <w:lang w:eastAsia="en-CA"/>
        </w:rPr>
        <w:t xml:space="preserve">at the end will show the resulting </w:t>
      </w:r>
      <w:r w:rsidRPr="00453153">
        <w:rPr>
          <w:rFonts w:eastAsia="Times New Roman" w:cs="Arial"/>
          <w:color w:val="000000"/>
          <w:sz w:val="27"/>
          <w:szCs w:val="27"/>
          <w:lang w:eastAsia="en-CA"/>
        </w:rPr>
        <w:t>output for the 2 processed tables.</w:t>
      </w:r>
    </w:p>
    <w:p w14:paraId="35DDC58A" w14:textId="77777777" w:rsidR="00B574CB" w:rsidRPr="00453153" w:rsidRDefault="00B574CB" w:rsidP="00B574CB">
      <w:pPr>
        <w:shd w:val="clear" w:color="auto" w:fill="FFFFFF"/>
        <w:spacing w:before="100" w:beforeAutospacing="1" w:after="100" w:afterAutospacing="1"/>
        <w:rPr>
          <w:rFonts w:eastAsia="Times New Roman" w:cs="Arial"/>
          <w:color w:val="000000"/>
          <w:sz w:val="27"/>
          <w:szCs w:val="27"/>
          <w:lang w:eastAsia="en-CA"/>
        </w:rPr>
      </w:pPr>
      <w:r w:rsidRPr="00453153">
        <w:rPr>
          <w:rFonts w:eastAsia="Times New Roman" w:cs="Arial"/>
          <w:color w:val="000000"/>
          <w:sz w:val="27"/>
          <w:szCs w:val="27"/>
          <w:lang w:eastAsia="en-CA"/>
        </w:rPr>
        <w:t xml:space="preserve">The script must run completely and accurately to produce the proper output. A script that does not run properly will be considered incomplete and needs to </w:t>
      </w:r>
      <w:r>
        <w:rPr>
          <w:rFonts w:eastAsia="Times New Roman" w:cs="Arial"/>
          <w:color w:val="000000"/>
          <w:sz w:val="27"/>
          <w:szCs w:val="27"/>
          <w:lang w:eastAsia="en-CA"/>
        </w:rPr>
        <w:t>be resubmitted and be complete. No marks for resubmission. Get it right the first time, please.</w:t>
      </w:r>
    </w:p>
    <w:p w14:paraId="17F018F9" w14:textId="77777777" w:rsidR="00B574CB" w:rsidRPr="009E26D5" w:rsidRDefault="00B574CB" w:rsidP="00B574CB">
      <w:pPr>
        <w:shd w:val="clear" w:color="auto" w:fill="FFFFFF"/>
        <w:rPr>
          <w:rFonts w:eastAsia="Times New Roman" w:cs="Arial"/>
          <w:b/>
          <w:bCs/>
          <w:color w:val="000000"/>
          <w:sz w:val="36"/>
          <w:szCs w:val="36"/>
          <w:lang w:eastAsia="en-CA"/>
        </w:rPr>
      </w:pPr>
      <w:r w:rsidRPr="009E26D5">
        <w:rPr>
          <w:rFonts w:eastAsia="Times New Roman" w:cs="Arial"/>
          <w:b/>
          <w:bCs/>
          <w:color w:val="000000"/>
          <w:sz w:val="36"/>
          <w:szCs w:val="36"/>
          <w:lang w:eastAsia="en-CA"/>
        </w:rPr>
        <w:lastRenderedPageBreak/>
        <w:t>The script will create 2 tables</w:t>
      </w:r>
    </w:p>
    <w:p w14:paraId="70FADA20" w14:textId="260BA9C2" w:rsidR="00B574CB" w:rsidRPr="00453153" w:rsidRDefault="00B574CB" w:rsidP="00B574CB">
      <w:pPr>
        <w:shd w:val="clear" w:color="auto" w:fill="FFFFFF"/>
        <w:rPr>
          <w:rFonts w:eastAsia="Times New Roman" w:cs="Arial"/>
          <w:color w:val="000000"/>
          <w:sz w:val="27"/>
          <w:szCs w:val="27"/>
          <w:lang w:eastAsia="en-CA"/>
        </w:rPr>
      </w:pPr>
      <w:r w:rsidRPr="00453153">
        <w:rPr>
          <w:rFonts w:eastAsia="Times New Roman" w:cs="Arial"/>
          <w:color w:val="000000"/>
          <w:sz w:val="27"/>
          <w:szCs w:val="27"/>
          <w:lang w:eastAsia="en-CA"/>
        </w:rPr>
        <w:t xml:space="preserve">Table </w:t>
      </w:r>
      <w:r>
        <w:rPr>
          <w:rFonts w:eastAsia="Times New Roman" w:cs="Arial"/>
          <w:color w:val="000000"/>
          <w:sz w:val="27"/>
          <w:szCs w:val="27"/>
          <w:lang w:eastAsia="en-CA"/>
        </w:rPr>
        <w:t>emp</w:t>
      </w:r>
      <w:r w:rsidRPr="00453153">
        <w:rPr>
          <w:rFonts w:eastAsia="Times New Roman" w:cs="Arial"/>
          <w:color w:val="000000"/>
          <w:sz w:val="27"/>
          <w:szCs w:val="27"/>
          <w:lang w:eastAsia="en-CA"/>
        </w:rPr>
        <w:t xml:space="preserve">xx where xx is replaced with your </w:t>
      </w:r>
      <w:r>
        <w:rPr>
          <w:rFonts w:eastAsia="Times New Roman" w:cs="Arial"/>
          <w:color w:val="000000"/>
          <w:sz w:val="27"/>
          <w:szCs w:val="27"/>
          <w:lang w:eastAsia="en-CA"/>
        </w:rPr>
        <w:t xml:space="preserve">last 2 digits of your </w:t>
      </w:r>
      <w:r w:rsidRPr="00453153">
        <w:rPr>
          <w:rFonts w:eastAsia="Times New Roman" w:cs="Arial"/>
          <w:color w:val="000000"/>
          <w:sz w:val="27"/>
          <w:szCs w:val="27"/>
          <w:lang w:eastAsia="en-CA"/>
        </w:rPr>
        <w:t>Oracle id</w:t>
      </w:r>
      <w:r w:rsidR="00D9105C">
        <w:rPr>
          <w:rFonts w:eastAsia="Times New Roman" w:cs="Arial"/>
          <w:color w:val="000000"/>
          <w:sz w:val="27"/>
          <w:szCs w:val="27"/>
          <w:lang w:eastAsia="en-CA"/>
        </w:rPr>
        <w:t xml:space="preserve"> of the person submitting this assignment</w:t>
      </w:r>
    </w:p>
    <w:p w14:paraId="628EFD60" w14:textId="77777777" w:rsidR="00B574CB" w:rsidRPr="00453153" w:rsidRDefault="00B574CB" w:rsidP="00B574CB">
      <w:pPr>
        <w:shd w:val="clear" w:color="auto" w:fill="FFFFFF"/>
        <w:rPr>
          <w:rFonts w:eastAsia="Times New Roman" w:cs="Arial"/>
          <w:color w:val="000000"/>
          <w:sz w:val="27"/>
          <w:szCs w:val="27"/>
          <w:lang w:eastAsia="en-CA"/>
        </w:rPr>
      </w:pPr>
      <w:r w:rsidRPr="00453153">
        <w:rPr>
          <w:rFonts w:eastAsia="Times New Roman" w:cs="Arial"/>
          <w:color w:val="000000"/>
          <w:sz w:val="27"/>
          <w:szCs w:val="27"/>
          <w:lang w:eastAsia="en-CA"/>
        </w:rPr>
        <w:t xml:space="preserve">Table transxx where xx is replaced with your </w:t>
      </w:r>
      <w:r>
        <w:rPr>
          <w:rFonts w:eastAsia="Times New Roman" w:cs="Arial"/>
          <w:color w:val="000000"/>
          <w:sz w:val="27"/>
          <w:szCs w:val="27"/>
          <w:lang w:eastAsia="en-CA"/>
        </w:rPr>
        <w:t xml:space="preserve">last 2 digits of your </w:t>
      </w:r>
      <w:r w:rsidRPr="00453153">
        <w:rPr>
          <w:rFonts w:eastAsia="Times New Roman" w:cs="Arial"/>
          <w:color w:val="000000"/>
          <w:sz w:val="27"/>
          <w:szCs w:val="27"/>
          <w:lang w:eastAsia="en-CA"/>
        </w:rPr>
        <w:t>Oracle id</w:t>
      </w:r>
    </w:p>
    <w:p w14:paraId="644F3A6B" w14:textId="77777777" w:rsidR="00B968C9" w:rsidRDefault="00B968C9" w:rsidP="004466A1"/>
    <w:p w14:paraId="60237564" w14:textId="77777777" w:rsidR="00B574CB" w:rsidRDefault="00B574CB" w:rsidP="004466A1"/>
    <w:p w14:paraId="0D145CCD" w14:textId="55F83446" w:rsidR="00B574CB" w:rsidRDefault="00B574CB" w:rsidP="004466A1">
      <w:r>
        <w:t>The empxx table will contain the following</w:t>
      </w:r>
    </w:p>
    <w:p w14:paraId="33E89DA9" w14:textId="7DF524B2" w:rsidR="00B574CB" w:rsidRDefault="00B574CB" w:rsidP="004466A1">
      <w:r>
        <w:t>EMPID</w:t>
      </w:r>
      <w:r>
        <w:tab/>
        <w:t>meaning the employees id</w:t>
      </w:r>
    </w:p>
    <w:p w14:paraId="7B1D5EBB" w14:textId="2E30DA36" w:rsidR="00B574CB" w:rsidRDefault="00B574CB" w:rsidP="004466A1">
      <w:r>
        <w:t>LNAME</w:t>
      </w:r>
      <w:r>
        <w:tab/>
        <w:t>meaning last name</w:t>
      </w:r>
    </w:p>
    <w:p w14:paraId="623FE58E" w14:textId="14E10CD9" w:rsidR="00B574CB" w:rsidRDefault="00B574CB" w:rsidP="004466A1">
      <w:r>
        <w:t>FNAME</w:t>
      </w:r>
      <w:r>
        <w:tab/>
        <w:t>meaning first name</w:t>
      </w:r>
    </w:p>
    <w:p w14:paraId="05D35373" w14:textId="54C8EE88" w:rsidR="00B574CB" w:rsidRDefault="00B574CB" w:rsidP="004466A1">
      <w:r>
        <w:t>SALARY</w:t>
      </w:r>
      <w:r>
        <w:tab/>
        <w:t>meaning the salary of the individual</w:t>
      </w:r>
      <w:r w:rsidR="008A491B">
        <w:t xml:space="preserve"> Add a constraint that it will not exceed 20000</w:t>
      </w:r>
    </w:p>
    <w:p w14:paraId="1EB4F744" w14:textId="762C33C3" w:rsidR="00B574CB" w:rsidRDefault="00B574CB" w:rsidP="004466A1">
      <w:r>
        <w:t>COMMPCT</w:t>
      </w:r>
      <w:r>
        <w:tab/>
        <w:t>meaning the commission percent</w:t>
      </w:r>
    </w:p>
    <w:p w14:paraId="3915A25B" w14:textId="64256EDA" w:rsidR="009E26D5" w:rsidRDefault="009E26D5" w:rsidP="004466A1">
      <w:r>
        <w:t>HIREDATE</w:t>
      </w:r>
      <w:r>
        <w:tab/>
        <w:t>meaning date hired</w:t>
      </w:r>
    </w:p>
    <w:p w14:paraId="365B6A8D" w14:textId="77777777" w:rsidR="00B574CB" w:rsidRDefault="00B574CB" w:rsidP="004466A1"/>
    <w:p w14:paraId="43EAF263" w14:textId="408DCBBB" w:rsidR="00B574CB" w:rsidRDefault="00B574CB" w:rsidP="004466A1">
      <w:r>
        <w:t xml:space="preserve">This table is loaded with </w:t>
      </w:r>
      <w:r w:rsidRPr="008A491B">
        <w:rPr>
          <w:b/>
          <w:bCs/>
        </w:rPr>
        <w:t>all SA_REP</w:t>
      </w:r>
      <w:r>
        <w:t xml:space="preserve"> employees from the EMPLOYEES table.</w:t>
      </w:r>
    </w:p>
    <w:p w14:paraId="5E08DB53" w14:textId="77777777" w:rsidR="00B574CB" w:rsidRDefault="00B574CB" w:rsidP="004466A1"/>
    <w:p w14:paraId="05E57472" w14:textId="3D3B905D" w:rsidR="009E26D5" w:rsidRDefault="009E26D5" w:rsidP="004466A1">
      <w:r>
        <w:t xml:space="preserve">The </w:t>
      </w:r>
      <w:r w:rsidRPr="00D9105C">
        <w:rPr>
          <w:b/>
          <w:bCs/>
          <w:u w:val="single"/>
        </w:rPr>
        <w:t xml:space="preserve">script </w:t>
      </w:r>
      <w:r>
        <w:t xml:space="preserve">will then add </w:t>
      </w:r>
      <w:r w:rsidRPr="008A491B">
        <w:rPr>
          <w:b/>
          <w:bCs/>
        </w:rPr>
        <w:t>new employees</w:t>
      </w:r>
    </w:p>
    <w:p w14:paraId="78821271" w14:textId="03648D23" w:rsidR="00B574CB" w:rsidRDefault="00B574CB" w:rsidP="004466A1">
      <w:r>
        <w:t>Add to this EMPXX table all members in your group</w:t>
      </w:r>
      <w:r w:rsidR="009E26D5">
        <w:t>. When adding the employee id, start with 3 and add your members last 2 digits of their Oracle ID. For example, if you</w:t>
      </w:r>
      <w:r w:rsidR="00D9105C">
        <w:t>r</w:t>
      </w:r>
      <w:r w:rsidR="009E26D5">
        <w:t xml:space="preserve"> ID is 29, then the employee id will be 329.</w:t>
      </w:r>
    </w:p>
    <w:p w14:paraId="146CFD3C" w14:textId="77777777" w:rsidR="009E26D5" w:rsidRDefault="009E26D5" w:rsidP="004466A1"/>
    <w:p w14:paraId="6E6937CA" w14:textId="5FB353D4" w:rsidR="009E26D5" w:rsidRDefault="009E26D5" w:rsidP="004466A1">
      <w:r>
        <w:t>Each member in your group will be a new employee with starting date SYSDATE.</w:t>
      </w:r>
    </w:p>
    <w:p w14:paraId="101AE686" w14:textId="43873C6D" w:rsidR="009E26D5" w:rsidRDefault="009E26D5" w:rsidP="004466A1">
      <w:r>
        <w:t xml:space="preserve">Each member in your group will have a commission percent of </w:t>
      </w:r>
      <w:r w:rsidR="00D9105C">
        <w:t>0</w:t>
      </w:r>
      <w:r>
        <w:t>.20</w:t>
      </w:r>
    </w:p>
    <w:p w14:paraId="78414D68" w14:textId="7703B51E" w:rsidR="009E26D5" w:rsidRDefault="009E26D5" w:rsidP="004466A1">
      <w:r>
        <w:t>Each member in your group will have a salary of 5000</w:t>
      </w:r>
    </w:p>
    <w:p w14:paraId="40B94F3F" w14:textId="77777777" w:rsidR="009E26D5" w:rsidRDefault="009E26D5" w:rsidP="004466A1"/>
    <w:p w14:paraId="62AA245B" w14:textId="77777777" w:rsidR="009E26D5" w:rsidRDefault="009E26D5" w:rsidP="004466A1"/>
    <w:p w14:paraId="2F30C792" w14:textId="77777777" w:rsidR="00D9105C" w:rsidRPr="00453153" w:rsidRDefault="00D9105C" w:rsidP="00D9105C">
      <w:pPr>
        <w:shd w:val="clear" w:color="auto" w:fill="FFFFFF"/>
        <w:rPr>
          <w:rFonts w:eastAsia="Times New Roman" w:cs="Arial"/>
          <w:b/>
          <w:bCs/>
          <w:color w:val="000000"/>
          <w:sz w:val="27"/>
          <w:szCs w:val="27"/>
          <w:lang w:eastAsia="en-CA"/>
        </w:rPr>
      </w:pPr>
      <w:r w:rsidRPr="00453153">
        <w:rPr>
          <w:rFonts w:eastAsia="Times New Roman" w:cs="Arial"/>
          <w:b/>
          <w:bCs/>
          <w:color w:val="000000"/>
          <w:sz w:val="27"/>
          <w:szCs w:val="27"/>
          <w:lang w:eastAsia="en-CA"/>
        </w:rPr>
        <w:t>TRANSXX</w:t>
      </w:r>
    </w:p>
    <w:p w14:paraId="7D6509D9" w14:textId="77777777" w:rsidR="00D9105C" w:rsidRDefault="00D9105C" w:rsidP="00D9105C">
      <w:pPr>
        <w:shd w:val="clear" w:color="auto" w:fill="FFFFFF"/>
        <w:rPr>
          <w:rFonts w:eastAsia="Times New Roman" w:cs="Arial"/>
          <w:color w:val="000000"/>
          <w:sz w:val="27"/>
          <w:szCs w:val="27"/>
          <w:lang w:eastAsia="en-CA"/>
        </w:rPr>
      </w:pPr>
      <w:r>
        <w:rPr>
          <w:rFonts w:eastAsia="Times New Roman" w:cs="Arial"/>
          <w:color w:val="000000"/>
          <w:sz w:val="27"/>
          <w:szCs w:val="27"/>
          <w:lang w:eastAsia="en-CA"/>
        </w:rPr>
        <w:t>This table needs to be created and contains the following columns.</w:t>
      </w:r>
    </w:p>
    <w:p w14:paraId="37D5DE8E" w14:textId="1B7CA9AC" w:rsidR="00D9105C" w:rsidRDefault="00D9105C" w:rsidP="00D9105C">
      <w:pPr>
        <w:shd w:val="clear" w:color="auto" w:fill="FFFFFF"/>
        <w:rPr>
          <w:rFonts w:eastAsia="Times New Roman" w:cs="Arial"/>
          <w:color w:val="000000"/>
          <w:sz w:val="27"/>
          <w:szCs w:val="27"/>
          <w:lang w:eastAsia="en-CA"/>
        </w:rPr>
      </w:pPr>
      <w:r>
        <w:rPr>
          <w:rFonts w:eastAsia="Times New Roman" w:cs="Arial"/>
          <w:color w:val="000000"/>
          <w:sz w:val="27"/>
          <w:szCs w:val="27"/>
          <w:lang w:eastAsia="en-CA"/>
        </w:rPr>
        <w:t>EMPID</w:t>
      </w:r>
      <w:r>
        <w:rPr>
          <w:rFonts w:eastAsia="Times New Roman" w:cs="Arial"/>
          <w:color w:val="000000"/>
          <w:sz w:val="27"/>
          <w:szCs w:val="27"/>
          <w:lang w:eastAsia="en-CA"/>
        </w:rPr>
        <w:tab/>
        <w:t>Number 4,0 can be null    --- meaning do not put any constraints</w:t>
      </w:r>
    </w:p>
    <w:p w14:paraId="7E0D1F0F" w14:textId="3A6CDE30" w:rsidR="00D9105C" w:rsidRDefault="00D50064" w:rsidP="004466A1">
      <w:r>
        <w:t>ACTION</w:t>
      </w:r>
      <w:r>
        <w:tab/>
        <w:t>CHAR(1)</w:t>
      </w:r>
    </w:p>
    <w:p w14:paraId="0C004DCE" w14:textId="3B4F2C56" w:rsidR="00D9105C" w:rsidRDefault="00D9105C" w:rsidP="004466A1">
      <w:r>
        <w:t>SALARY</w:t>
      </w:r>
      <w:r>
        <w:tab/>
        <w:t xml:space="preserve">Must be greater than 1000 and maximum </w:t>
      </w:r>
      <w:r w:rsidR="008A491B">
        <w:t>2</w:t>
      </w:r>
      <w:r>
        <w:t>0,000</w:t>
      </w:r>
    </w:p>
    <w:p w14:paraId="0098DBC0" w14:textId="77777777" w:rsidR="00D9105C" w:rsidRDefault="00D9105C" w:rsidP="004466A1"/>
    <w:p w14:paraId="0675D80F" w14:textId="77777777" w:rsidR="008A491B" w:rsidRDefault="008A491B">
      <w:r>
        <w:br w:type="page"/>
      </w:r>
    </w:p>
    <w:p w14:paraId="56179E87" w14:textId="099A7B38" w:rsidR="00D9105C" w:rsidRDefault="00D9105C" w:rsidP="004466A1">
      <w:r>
        <w:lastRenderedPageBreak/>
        <w:t>It is loaded with the following data:</w:t>
      </w:r>
    </w:p>
    <w:p w14:paraId="3710505C" w14:textId="0FE8DC59" w:rsidR="00D9105C" w:rsidRDefault="00D9105C" w:rsidP="004466A1">
      <w:r>
        <w:t xml:space="preserve">180 </w:t>
      </w:r>
      <w:r w:rsidR="008A491B">
        <w:tab/>
      </w:r>
      <w:r>
        <w:t>U</w:t>
      </w:r>
      <w:r>
        <w:tab/>
        <w:t>11000</w:t>
      </w:r>
    </w:p>
    <w:p w14:paraId="2F5C2158" w14:textId="735A07CA" w:rsidR="00D9105C" w:rsidRDefault="008A491B" w:rsidP="004466A1">
      <w:r>
        <w:t>8</w:t>
      </w:r>
      <w:r>
        <w:tab/>
        <w:t>I</w:t>
      </w:r>
      <w:r>
        <w:tab/>
        <w:t>2000</w:t>
      </w:r>
    </w:p>
    <w:p w14:paraId="75131EFF" w14:textId="5FE9B8D5" w:rsidR="008A491B" w:rsidRDefault="008A491B" w:rsidP="004466A1">
      <w:r>
        <w:t>41</w:t>
      </w:r>
      <w:r>
        <w:tab/>
        <w:t>I</w:t>
      </w:r>
      <w:r>
        <w:tab/>
        <w:t>2500</w:t>
      </w:r>
    </w:p>
    <w:p w14:paraId="4FB748DE" w14:textId="4051E398" w:rsidR="008A491B" w:rsidRDefault="008A491B" w:rsidP="004466A1">
      <w:r>
        <w:t>36</w:t>
      </w:r>
      <w:r>
        <w:tab/>
        <w:t>D</w:t>
      </w:r>
      <w:r>
        <w:tab/>
        <w:t>3000</w:t>
      </w:r>
    </w:p>
    <w:p w14:paraId="74BA9C5C" w14:textId="74783ACC" w:rsidR="008A491B" w:rsidRDefault="008A491B" w:rsidP="004466A1">
      <w:r>
        <w:t>15</w:t>
      </w:r>
      <w:r>
        <w:tab/>
        <w:t>X</w:t>
      </w:r>
      <w:r>
        <w:tab/>
        <w:t>9500</w:t>
      </w:r>
    </w:p>
    <w:p w14:paraId="69B70680" w14:textId="085F2CB0" w:rsidR="008A491B" w:rsidRDefault="008A491B" w:rsidP="004466A1">
      <w:r>
        <w:t>178</w:t>
      </w:r>
      <w:r>
        <w:tab/>
        <w:t>I</w:t>
      </w:r>
      <w:r>
        <w:tab/>
        <w:t>3800</w:t>
      </w:r>
    </w:p>
    <w:p w14:paraId="6E61D22B" w14:textId="7DAAF73A" w:rsidR="008A491B" w:rsidRDefault="008A491B" w:rsidP="004466A1">
      <w:r>
        <w:t>34</w:t>
      </w:r>
      <w:r>
        <w:tab/>
        <w:t>I</w:t>
      </w:r>
      <w:r>
        <w:tab/>
        <w:t>2000</w:t>
      </w:r>
    </w:p>
    <w:p w14:paraId="56E3EA74" w14:textId="749B6C66" w:rsidR="008A491B" w:rsidRDefault="008A491B" w:rsidP="004466A1">
      <w:r>
        <w:t>35</w:t>
      </w:r>
      <w:r>
        <w:tab/>
        <w:t>I</w:t>
      </w:r>
      <w:r>
        <w:tab/>
        <w:t>2000</w:t>
      </w:r>
    </w:p>
    <w:p w14:paraId="6007D49C" w14:textId="41467A79" w:rsidR="008A491B" w:rsidRDefault="008A491B" w:rsidP="004466A1">
      <w:r>
        <w:t>17</w:t>
      </w:r>
      <w:r>
        <w:tab/>
        <w:t>U</w:t>
      </w:r>
      <w:r>
        <w:tab/>
        <w:t>7000</w:t>
      </w:r>
    </w:p>
    <w:p w14:paraId="5BD46B44" w14:textId="11A24694" w:rsidR="008A491B" w:rsidRDefault="008A491B" w:rsidP="004466A1">
      <w:r>
        <w:t>87</w:t>
      </w:r>
      <w:r>
        <w:tab/>
        <w:t>U</w:t>
      </w:r>
      <w:r>
        <w:tab/>
        <w:t>9000</w:t>
      </w:r>
    </w:p>
    <w:p w14:paraId="05A61F09" w14:textId="432612DF" w:rsidR="008A491B" w:rsidRDefault="008A491B" w:rsidP="004466A1">
      <w:r>
        <w:t>176</w:t>
      </w:r>
      <w:r>
        <w:tab/>
        <w:t>I</w:t>
      </w:r>
      <w:r>
        <w:tab/>
        <w:t>21000</w:t>
      </w:r>
    </w:p>
    <w:p w14:paraId="18CCCF31" w14:textId="77777777" w:rsidR="008A491B" w:rsidRDefault="008A491B" w:rsidP="004466A1"/>
    <w:p w14:paraId="71F39D27" w14:textId="002DCB23" w:rsidR="00D50064" w:rsidRDefault="00D50064" w:rsidP="004466A1">
      <w:r>
        <w:t>In the ACTION column</w:t>
      </w:r>
    </w:p>
    <w:p w14:paraId="7F4A99A6" w14:textId="42421197" w:rsidR="00D50064" w:rsidRDefault="00D50064" w:rsidP="004466A1">
      <w:r>
        <w:t>U means update salary to that value shown</w:t>
      </w:r>
    </w:p>
    <w:p w14:paraId="5D85521C" w14:textId="77777777" w:rsidR="00D50064" w:rsidRDefault="00D50064" w:rsidP="004466A1"/>
    <w:p w14:paraId="37EEF9B0" w14:textId="17CB054D" w:rsidR="00D50064" w:rsidRDefault="00D50064" w:rsidP="004466A1">
      <w:r>
        <w:t>I means increase the employees current salary by the amount</w:t>
      </w:r>
    </w:p>
    <w:p w14:paraId="4B4B53CB" w14:textId="14342CCF" w:rsidR="00D50064" w:rsidRDefault="00D50064" w:rsidP="00D50064">
      <w:pPr>
        <w:pStyle w:val="ListParagraph"/>
        <w:numPr>
          <w:ilvl w:val="0"/>
          <w:numId w:val="1"/>
        </w:numPr>
      </w:pPr>
      <w:r>
        <w:t>If the amount is negative, then decrease the salary</w:t>
      </w:r>
    </w:p>
    <w:p w14:paraId="4693E027" w14:textId="77777777" w:rsidR="00D50064" w:rsidRDefault="00D50064" w:rsidP="004466A1"/>
    <w:p w14:paraId="5C00362F" w14:textId="48B0ED7E" w:rsidR="00D50064" w:rsidRDefault="00D50064" w:rsidP="004466A1">
      <w:r>
        <w:t>D means decrease salary by amount shown</w:t>
      </w:r>
    </w:p>
    <w:p w14:paraId="6C5D184E" w14:textId="77777777" w:rsidR="00D50064" w:rsidRDefault="00D50064" w:rsidP="004466A1"/>
    <w:p w14:paraId="687D9B65" w14:textId="320B08CB" w:rsidR="00D50064" w:rsidRDefault="00D50064" w:rsidP="004466A1">
      <w:r>
        <w:t>Anything else is an error</w:t>
      </w:r>
    </w:p>
    <w:p w14:paraId="50719CD9" w14:textId="0CBEA11B" w:rsidR="00D50064" w:rsidRDefault="00D50064" w:rsidP="00D50064">
      <w:pPr>
        <w:pStyle w:val="ListParagraph"/>
        <w:numPr>
          <w:ilvl w:val="0"/>
          <w:numId w:val="1"/>
        </w:numPr>
      </w:pPr>
      <w:r>
        <w:t>Wrong action</w:t>
      </w:r>
    </w:p>
    <w:p w14:paraId="1480702C" w14:textId="12B595A9" w:rsidR="00D50064" w:rsidRDefault="00D50064" w:rsidP="00D50064">
      <w:pPr>
        <w:pStyle w:val="ListParagraph"/>
        <w:numPr>
          <w:ilvl w:val="0"/>
          <w:numId w:val="1"/>
        </w:numPr>
      </w:pPr>
      <w:r>
        <w:t>Employee does not exist</w:t>
      </w:r>
    </w:p>
    <w:p w14:paraId="0B7D5942" w14:textId="77777777" w:rsidR="00D50064" w:rsidRDefault="00D50064" w:rsidP="00D50064"/>
    <w:p w14:paraId="1B3F78FD" w14:textId="77777777" w:rsidR="00D50064" w:rsidRDefault="00D50064" w:rsidP="00D50064"/>
    <w:p w14:paraId="4BCBFF83" w14:textId="7CB03EA1" w:rsidR="00D50064" w:rsidRDefault="00D50064" w:rsidP="00D50064">
      <w:r>
        <w:t>Your PL/SQL script</w:t>
      </w:r>
    </w:p>
    <w:p w14:paraId="41064090" w14:textId="744BC1EC" w:rsidR="00D50064" w:rsidRDefault="00D50064" w:rsidP="00D50064">
      <w:r>
        <w:t>Will create 2 tables EMPXX and TRANSXX</w:t>
      </w:r>
    </w:p>
    <w:p w14:paraId="6251FFEB" w14:textId="6954B4EA" w:rsidR="00D50064" w:rsidRDefault="00D50064" w:rsidP="00D50064">
      <w:r>
        <w:t>Add in members in your group</w:t>
      </w:r>
    </w:p>
    <w:p w14:paraId="248520AA" w14:textId="301E9495" w:rsidR="00D50064" w:rsidRDefault="00D50064" w:rsidP="00D50064">
      <w:r>
        <w:t>Update EMPXX with the TRANSXX</w:t>
      </w:r>
    </w:p>
    <w:p w14:paraId="770487BA" w14:textId="791E47AF" w:rsidR="00D50064" w:rsidRDefault="00D50064" w:rsidP="00D50064">
      <w:r>
        <w:t>Provide appropriate messages</w:t>
      </w:r>
    </w:p>
    <w:p w14:paraId="4EA0ABA4" w14:textId="77777777" w:rsidR="00D50064" w:rsidRDefault="00D50064" w:rsidP="00D50064"/>
    <w:p w14:paraId="36B7FBFA" w14:textId="7A47AE13" w:rsidR="00D50064" w:rsidRDefault="00D50064" w:rsidP="00D50064">
      <w:r>
        <w:t>At the end of the script</w:t>
      </w:r>
      <w:r w:rsidR="00355C0F">
        <w:t>, you need to show the EMPXX table and the TRANSXX</w:t>
      </w:r>
    </w:p>
    <w:p w14:paraId="1C304B11" w14:textId="77777777" w:rsidR="00355C0F" w:rsidRDefault="00355C0F" w:rsidP="00D50064"/>
    <w:p w14:paraId="719B7B1B" w14:textId="77777777" w:rsidR="00355C0F" w:rsidRDefault="00355C0F" w:rsidP="00D50064"/>
    <w:p w14:paraId="35E70215" w14:textId="57CD3C39" w:rsidR="00355C0F" w:rsidRPr="00355C0F" w:rsidRDefault="00355C0F" w:rsidP="00D50064">
      <w:pPr>
        <w:rPr>
          <w:b/>
          <w:bCs/>
          <w:sz w:val="36"/>
          <w:szCs w:val="36"/>
        </w:rPr>
      </w:pPr>
      <w:r w:rsidRPr="00355C0F">
        <w:rPr>
          <w:b/>
          <w:bCs/>
          <w:sz w:val="36"/>
          <w:szCs w:val="36"/>
        </w:rPr>
        <w:t>VIDEO:</w:t>
      </w:r>
    </w:p>
    <w:p w14:paraId="01C5F11A" w14:textId="6551F025" w:rsidR="00355C0F" w:rsidRDefault="00355C0F" w:rsidP="00D50064">
      <w:r>
        <w:t>This will show the running of the script. This is not a fancy video, but it does need some explanation while it runs. The video should be about 2 to 5 minutes.</w:t>
      </w:r>
    </w:p>
    <w:p w14:paraId="13769AAE" w14:textId="77777777" w:rsidR="00355C0F" w:rsidRDefault="00355C0F">
      <w:r>
        <w:br w:type="page"/>
      </w:r>
    </w:p>
    <w:p w14:paraId="4E491907" w14:textId="4DBF1D9A" w:rsidR="00D50064" w:rsidRPr="00355C0F" w:rsidRDefault="00355C0F" w:rsidP="00D50064">
      <w:pPr>
        <w:rPr>
          <w:b/>
          <w:bCs/>
          <w:sz w:val="40"/>
          <w:szCs w:val="40"/>
        </w:rPr>
      </w:pPr>
      <w:r w:rsidRPr="00355C0F">
        <w:rPr>
          <w:b/>
          <w:bCs/>
          <w:sz w:val="40"/>
          <w:szCs w:val="40"/>
          <w:highlight w:val="yellow"/>
        </w:rPr>
        <w:lastRenderedPageBreak/>
        <w:t>SUBMISSION:</w:t>
      </w:r>
    </w:p>
    <w:p w14:paraId="10EE64F0" w14:textId="77777777" w:rsidR="00355C0F" w:rsidRDefault="00355C0F" w:rsidP="00D50064"/>
    <w:p w14:paraId="1EBCB2A7" w14:textId="1C682439" w:rsidR="00355C0F" w:rsidRDefault="00355C0F" w:rsidP="00D50064">
      <w:r>
        <w:t xml:space="preserve">1 </w:t>
      </w:r>
      <w:r w:rsidRPr="00355C0F">
        <w:rPr>
          <w:b/>
          <w:bCs/>
          <w:highlight w:val="yellow"/>
        </w:rPr>
        <w:t>text file</w:t>
      </w:r>
      <w:r>
        <w:t xml:space="preserve"> and not any other file such as SQL. Name the text file with the name of the person submitting the file</w:t>
      </w:r>
    </w:p>
    <w:p w14:paraId="27518FFD" w14:textId="77777777" w:rsidR="00355C0F" w:rsidRDefault="00355C0F" w:rsidP="00D50064"/>
    <w:p w14:paraId="46E1B234" w14:textId="54B955C1" w:rsidR="00355C0F" w:rsidRDefault="00355C0F" w:rsidP="00D50064">
      <w:r>
        <w:t xml:space="preserve">2 </w:t>
      </w:r>
      <w:r w:rsidRPr="00355C0F">
        <w:rPr>
          <w:b/>
          <w:bCs/>
          <w:highlight w:val="yellow"/>
        </w:rPr>
        <w:t>VIDEO</w:t>
      </w:r>
      <w:r w:rsidRPr="00355C0F">
        <w:rPr>
          <w:highlight w:val="yellow"/>
        </w:rPr>
        <w:t>.</w:t>
      </w:r>
      <w:r>
        <w:t xml:space="preserve"> Please do not use some complicated video software that will not run if you do not have that software installed.</w:t>
      </w:r>
    </w:p>
    <w:p w14:paraId="70DAF092" w14:textId="77777777" w:rsidR="00355C0F" w:rsidRDefault="00355C0F" w:rsidP="00D50064"/>
    <w:p w14:paraId="63C271D8" w14:textId="77777777" w:rsidR="00355C0F" w:rsidRPr="004466A1" w:rsidRDefault="00355C0F" w:rsidP="00D50064"/>
    <w:sectPr w:rsidR="00355C0F" w:rsidRPr="004466A1" w:rsidSect="00B25A38">
      <w:footerReference w:type="default" r:id="rId7"/>
      <w:pgSz w:w="15840" w:h="12240" w:orient="landscape"/>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EFD29" w14:textId="77777777" w:rsidR="00B574CB" w:rsidRDefault="00B574CB" w:rsidP="00B96716">
      <w:r>
        <w:separator/>
      </w:r>
    </w:p>
  </w:endnote>
  <w:endnote w:type="continuationSeparator" w:id="0">
    <w:p w14:paraId="6AD497FC" w14:textId="77777777" w:rsidR="00B574CB" w:rsidRDefault="00B574CB" w:rsidP="00B96716">
      <w:r>
        <w:continuationSeparator/>
      </w:r>
    </w:p>
  </w:endnote>
  <w:endnote w:type="continuationNotice" w:id="1">
    <w:p w14:paraId="00C73689" w14:textId="77777777" w:rsidR="00B574CB" w:rsidRDefault="00B574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091DE" w14:textId="4E959298" w:rsidR="002E7BEF" w:rsidRPr="00CD1E8B" w:rsidRDefault="002E7BEF">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B574CB">
      <w:rPr>
        <w:rFonts w:cs="Arial"/>
        <w:noProof/>
        <w:sz w:val="16"/>
        <w:szCs w:val="16"/>
      </w:rPr>
      <w:t>Document1</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D9105C">
      <w:rPr>
        <w:rFonts w:cs="Arial"/>
        <w:noProof/>
        <w:sz w:val="16"/>
        <w:szCs w:val="16"/>
      </w:rPr>
      <w:t>4 November 2024</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p>
  <w:p w14:paraId="36D8E111" w14:textId="77777777" w:rsidR="002E7BEF" w:rsidRDefault="002E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625A7" w14:textId="77777777" w:rsidR="00B574CB" w:rsidRDefault="00B574CB" w:rsidP="00B96716">
      <w:r>
        <w:separator/>
      </w:r>
    </w:p>
  </w:footnote>
  <w:footnote w:type="continuationSeparator" w:id="0">
    <w:p w14:paraId="0DD8F809" w14:textId="77777777" w:rsidR="00B574CB" w:rsidRDefault="00B574CB" w:rsidP="00B96716">
      <w:r>
        <w:continuationSeparator/>
      </w:r>
    </w:p>
  </w:footnote>
  <w:footnote w:type="continuationNotice" w:id="1">
    <w:p w14:paraId="1B9863E6" w14:textId="77777777" w:rsidR="00B574CB" w:rsidRDefault="00B574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72C04"/>
    <w:multiLevelType w:val="hybridMultilevel"/>
    <w:tmpl w:val="815060F4"/>
    <w:lvl w:ilvl="0" w:tplc="789C8A8C">
      <w:start w:val="176"/>
      <w:numFmt w:val="bullet"/>
      <w:lvlText w:val="-"/>
      <w:lvlJc w:val="left"/>
      <w:pPr>
        <w:ind w:left="1080" w:hanging="36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76692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4CB"/>
    <w:rsid w:val="000A6D42"/>
    <w:rsid w:val="000C4FFC"/>
    <w:rsid w:val="000F2B70"/>
    <w:rsid w:val="00135590"/>
    <w:rsid w:val="00223CA2"/>
    <w:rsid w:val="002E0602"/>
    <w:rsid w:val="002E7BEF"/>
    <w:rsid w:val="00355C0F"/>
    <w:rsid w:val="0035705A"/>
    <w:rsid w:val="00380BCA"/>
    <w:rsid w:val="003C0292"/>
    <w:rsid w:val="004466A1"/>
    <w:rsid w:val="0046595F"/>
    <w:rsid w:val="00550722"/>
    <w:rsid w:val="00590725"/>
    <w:rsid w:val="005B4DAD"/>
    <w:rsid w:val="006251A1"/>
    <w:rsid w:val="00662B83"/>
    <w:rsid w:val="006973E7"/>
    <w:rsid w:val="007B356A"/>
    <w:rsid w:val="007E2261"/>
    <w:rsid w:val="00842D35"/>
    <w:rsid w:val="008A491B"/>
    <w:rsid w:val="008B7B5C"/>
    <w:rsid w:val="008E1FCD"/>
    <w:rsid w:val="00937405"/>
    <w:rsid w:val="00943C0B"/>
    <w:rsid w:val="00955299"/>
    <w:rsid w:val="0098744E"/>
    <w:rsid w:val="009E26D5"/>
    <w:rsid w:val="00A52BA3"/>
    <w:rsid w:val="00A95473"/>
    <w:rsid w:val="00B25A38"/>
    <w:rsid w:val="00B574CB"/>
    <w:rsid w:val="00B66CA4"/>
    <w:rsid w:val="00B96716"/>
    <w:rsid w:val="00B968C9"/>
    <w:rsid w:val="00BB0251"/>
    <w:rsid w:val="00C468BF"/>
    <w:rsid w:val="00CD0754"/>
    <w:rsid w:val="00CD1E8B"/>
    <w:rsid w:val="00D50064"/>
    <w:rsid w:val="00D9105C"/>
    <w:rsid w:val="00E4718B"/>
    <w:rsid w:val="00E634A7"/>
    <w:rsid w:val="00E81A10"/>
    <w:rsid w:val="00EA6F57"/>
    <w:rsid w:val="00EB7830"/>
    <w:rsid w:val="00EC2CDF"/>
    <w:rsid w:val="00F61195"/>
    <w:rsid w:val="00FA66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168C8"/>
  <w15:docId w15:val="{3701822A-FCBE-4C0B-91DF-4E56DA96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74CB"/>
    <w:rPr>
      <w:rFonts w:ascii="Arial" w:eastAsiaTheme="minorHAnsi" w:hAnsi="Arial" w:cstheme="minorBidi"/>
      <w:sz w:val="24"/>
      <w:szCs w:val="22"/>
      <w:lang w:eastAsia="en-US"/>
    </w:rPr>
  </w:style>
  <w:style w:type="paragraph" w:styleId="Heading1">
    <w:name w:val="heading 1"/>
    <w:basedOn w:val="Normal"/>
    <w:next w:val="Normal"/>
    <w:link w:val="Heading1Char"/>
    <w:qFormat/>
    <w:rsid w:val="006973E7"/>
    <w:pPr>
      <w:keepNext/>
      <w:keepLines/>
      <w:spacing w:before="480" w:line="276" w:lineRule="auto"/>
      <w:outlineLvl w:val="0"/>
    </w:pPr>
    <w:rPr>
      <w:rFonts w:eastAsiaTheme="majorEastAsia" w:cstheme="majorBidi"/>
      <w:b/>
      <w:bCs/>
      <w:sz w:val="32"/>
      <w:szCs w:val="28"/>
      <w:lang w:eastAsia="en-CA"/>
    </w:rPr>
  </w:style>
  <w:style w:type="paragraph" w:styleId="Heading2">
    <w:name w:val="heading 2"/>
    <w:basedOn w:val="Normal"/>
    <w:next w:val="Normal"/>
    <w:link w:val="Heading2Char"/>
    <w:qFormat/>
    <w:rsid w:val="00CD1E8B"/>
    <w:pPr>
      <w:keepNext/>
      <w:outlineLvl w:val="1"/>
    </w:pPr>
    <w:rPr>
      <w:rFonts w:eastAsia="Times New Roman" w:cs="Times New Roman"/>
      <w:b/>
      <w:bCs/>
      <w:sz w:val="28"/>
      <w:szCs w:val="24"/>
      <w:lang w:val="en-US"/>
    </w:rPr>
  </w:style>
  <w:style w:type="paragraph" w:styleId="Heading3">
    <w:name w:val="heading 3"/>
    <w:basedOn w:val="Normal"/>
    <w:next w:val="Normal"/>
    <w:link w:val="Heading3Char"/>
    <w:qFormat/>
    <w:rsid w:val="00CD1E8B"/>
    <w:pPr>
      <w:keepNext/>
      <w:outlineLvl w:val="2"/>
    </w:pPr>
    <w:rPr>
      <w:rFonts w:eastAsia="Times New Roman" w:cs="Times New Roman"/>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rPr>
      <w:rFonts w:eastAsia="Times New Roman" w:cs="Times New Roman"/>
      <w:szCs w:val="24"/>
      <w:lang w:val="en-US"/>
    </w:r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rPr>
      <w:rFonts w:eastAsia="Times New Roman" w:cs="Times New Roman"/>
      <w:szCs w:val="24"/>
      <w:lang w:val="en-US"/>
    </w:r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eastAsia="Times New Roman" w:hAnsi="Tahoma" w:cs="Tahoma"/>
      <w:sz w:val="16"/>
      <w:szCs w:val="16"/>
      <w:lang w:val="en-US"/>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rFonts w:eastAsia="Times New Roman" w:cs="Times New Roman"/>
      <w:sz w:val="20"/>
      <w:szCs w:val="24"/>
      <w:lang w:val="en-US"/>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uiPriority w:val="22"/>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table" w:styleId="TableGrid">
    <w:name w:val="Table Grid"/>
    <w:basedOn w:val="TableNormal"/>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0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ta\OneDrive\Documents\Custom%20Office%20Templates\TARR-page%20layout-landscap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TARR-page layout-landscape.dotx</Template>
  <TotalTime>337</TotalTime>
  <Pages>4</Pages>
  <Words>713</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k</dc:creator>
  <cp:lastModifiedBy>Ron Tarr</cp:lastModifiedBy>
  <cp:revision>2</cp:revision>
  <dcterms:created xsi:type="dcterms:W3CDTF">2024-11-03T19:57:00Z</dcterms:created>
  <dcterms:modified xsi:type="dcterms:W3CDTF">2024-11-04T15:18:00Z</dcterms:modified>
</cp:coreProperties>
</file>