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B7441" w14:textId="77777777" w:rsidR="00B968C9" w:rsidRPr="00BB732C" w:rsidRDefault="00BB732C" w:rsidP="004466A1">
      <w:pPr>
        <w:rPr>
          <w:b/>
          <w:bCs/>
          <w:sz w:val="40"/>
          <w:szCs w:val="40"/>
          <w:lang w:val="en-CA"/>
        </w:rPr>
      </w:pPr>
      <w:r w:rsidRPr="00BB732C">
        <w:rPr>
          <w:b/>
          <w:bCs/>
          <w:sz w:val="40"/>
          <w:szCs w:val="40"/>
          <w:lang w:val="en-CA"/>
        </w:rPr>
        <w:t>SET OPERATORS – good notes</w:t>
      </w:r>
    </w:p>
    <w:p w14:paraId="0EE786B5" w14:textId="77777777" w:rsidR="00BB732C" w:rsidRDefault="00BB732C" w:rsidP="004466A1">
      <w:pPr>
        <w:rPr>
          <w:lang w:val="en-CA"/>
        </w:rPr>
      </w:pPr>
      <w:r>
        <w:rPr>
          <w:lang w:val="en-CA"/>
        </w:rPr>
        <w:t>With 2 tables and examples.</w:t>
      </w:r>
    </w:p>
    <w:p w14:paraId="63277DDB" w14:textId="77777777" w:rsidR="00BB732C" w:rsidRDefault="00BB732C" w:rsidP="004466A1">
      <w:pPr>
        <w:rPr>
          <w:lang w:val="en-CA"/>
        </w:rPr>
      </w:pPr>
    </w:p>
    <w:p w14:paraId="7D142BEC" w14:textId="77777777" w:rsidR="00BB732C" w:rsidRDefault="00BB732C" w:rsidP="004466A1">
      <w:pPr>
        <w:rPr>
          <w:lang w:val="en-CA"/>
        </w:rPr>
      </w:pPr>
    </w:p>
    <w:p w14:paraId="09E5F61F" w14:textId="77777777" w:rsidR="00BB732C" w:rsidRPr="00BB732C" w:rsidRDefault="00BB732C" w:rsidP="004466A1">
      <w:pPr>
        <w:rPr>
          <w:color w:val="FF0000"/>
          <w:sz w:val="36"/>
          <w:szCs w:val="36"/>
          <w:lang w:val="en-CA"/>
        </w:rPr>
      </w:pPr>
      <w:r w:rsidRPr="00BB732C">
        <w:rPr>
          <w:color w:val="FF0000"/>
          <w:sz w:val="36"/>
          <w:szCs w:val="36"/>
          <w:lang w:val="en-CA"/>
        </w:rPr>
        <w:t xml:space="preserve">Run this query first to build </w:t>
      </w:r>
      <w:r>
        <w:rPr>
          <w:color w:val="FF0000"/>
          <w:sz w:val="36"/>
          <w:szCs w:val="36"/>
          <w:lang w:val="en-CA"/>
        </w:rPr>
        <w:t xml:space="preserve">and load </w:t>
      </w:r>
      <w:r w:rsidRPr="00BB732C">
        <w:rPr>
          <w:color w:val="FF0000"/>
          <w:sz w:val="36"/>
          <w:szCs w:val="36"/>
          <w:lang w:val="en-CA"/>
        </w:rPr>
        <w:t>2 tables.</w:t>
      </w:r>
    </w:p>
    <w:p w14:paraId="561FC0A1" w14:textId="77777777" w:rsidR="00BB732C" w:rsidRDefault="00BB732C" w:rsidP="004466A1">
      <w:pPr>
        <w:rPr>
          <w:lang w:val="en-CA"/>
        </w:rPr>
      </w:pPr>
    </w:p>
    <w:p w14:paraId="1B2DB143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DROP TABLE emp PURGE;</w:t>
      </w:r>
    </w:p>
    <w:p w14:paraId="42F629D6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DROP TABLE dept PURGE;</w:t>
      </w:r>
    </w:p>
    <w:p w14:paraId="78AFD00E" w14:textId="77777777" w:rsidR="00BB732C" w:rsidRPr="00BB732C" w:rsidRDefault="00BB732C" w:rsidP="00BB732C">
      <w:pPr>
        <w:rPr>
          <w:lang w:val="en-CA"/>
        </w:rPr>
      </w:pPr>
    </w:p>
    <w:p w14:paraId="0BCD96B6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CREATE TABLE dept (</w:t>
      </w:r>
    </w:p>
    <w:p w14:paraId="691B6DB3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 xml:space="preserve">  department_id   NUMBER(2) </w:t>
      </w:r>
    </w:p>
    <w:p w14:paraId="5C4C64F6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 xml:space="preserve">        CONSTRAINT </w:t>
      </w:r>
      <w:proofErr w:type="spellStart"/>
      <w:r w:rsidRPr="00BB732C">
        <w:rPr>
          <w:lang w:val="en-CA"/>
        </w:rPr>
        <w:t>departments_pk</w:t>
      </w:r>
      <w:proofErr w:type="spellEnd"/>
      <w:r w:rsidRPr="00BB732C">
        <w:rPr>
          <w:lang w:val="en-CA"/>
        </w:rPr>
        <w:t xml:space="preserve"> PRIMARY KEY,</w:t>
      </w:r>
    </w:p>
    <w:p w14:paraId="79CA11A6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 xml:space="preserve">  department_name VARCHAR2(14),</w:t>
      </w:r>
    </w:p>
    <w:p w14:paraId="5813F6CD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 xml:space="preserve">  location        VARCHAR2(13)</w:t>
      </w:r>
    </w:p>
    <w:p w14:paraId="10F00D16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);</w:t>
      </w:r>
    </w:p>
    <w:p w14:paraId="6432CD12" w14:textId="77777777" w:rsidR="00BB732C" w:rsidRPr="00BB732C" w:rsidRDefault="00BB732C" w:rsidP="00BB732C">
      <w:pPr>
        <w:rPr>
          <w:lang w:val="en-CA"/>
        </w:rPr>
      </w:pPr>
    </w:p>
    <w:p w14:paraId="0BF221B4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INSERT INTO dept VALUES (10,'ACCOUNTING','NEW YORK');</w:t>
      </w:r>
    </w:p>
    <w:p w14:paraId="6303BB06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INSERT INTO dept VALUES (20,'RESEARCH','DALLAS');</w:t>
      </w:r>
    </w:p>
    <w:p w14:paraId="212ABDB5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INSERT INTO dept VALUES (30,'SALES','CHICAGO');</w:t>
      </w:r>
    </w:p>
    <w:p w14:paraId="7FBC8B23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INSERT INTO dept VALUES (40,'OPERATIONS','BOSTON');</w:t>
      </w:r>
    </w:p>
    <w:p w14:paraId="7F32BB5E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COMMIT;</w:t>
      </w:r>
    </w:p>
    <w:p w14:paraId="584AF684" w14:textId="77777777" w:rsidR="00BB732C" w:rsidRPr="00BB732C" w:rsidRDefault="00BB732C" w:rsidP="00BB732C">
      <w:pPr>
        <w:rPr>
          <w:lang w:val="en-CA"/>
        </w:rPr>
      </w:pPr>
    </w:p>
    <w:p w14:paraId="4EDFF90C" w14:textId="77777777" w:rsidR="00BB732C" w:rsidRPr="00BB732C" w:rsidRDefault="00BB732C" w:rsidP="00BB732C">
      <w:pPr>
        <w:rPr>
          <w:lang w:val="en-CA"/>
        </w:rPr>
      </w:pPr>
    </w:p>
    <w:p w14:paraId="01622C10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CREATE TABLE emp (</w:t>
      </w:r>
    </w:p>
    <w:p w14:paraId="2E41081A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 xml:space="preserve">  employee_id   NUMBER(4) </w:t>
      </w:r>
    </w:p>
    <w:p w14:paraId="0FE0A052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 xml:space="preserve">        CONSTRAINT employees_pk PRIMARY KEY,</w:t>
      </w:r>
    </w:p>
    <w:p w14:paraId="377324B9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 xml:space="preserve">  employee_name VARCHAR2(10),</w:t>
      </w:r>
    </w:p>
    <w:p w14:paraId="57548E82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 xml:space="preserve">  job           VARCHAR2(9),</w:t>
      </w:r>
    </w:p>
    <w:p w14:paraId="61EBE359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 xml:space="preserve">  manager_id    NUMBER(4),</w:t>
      </w:r>
    </w:p>
    <w:p w14:paraId="317DAA2B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 xml:space="preserve">  hiredate      DATE,</w:t>
      </w:r>
    </w:p>
    <w:p w14:paraId="3CF60F7C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 xml:space="preserve">  salary        NUMBER(7,2),</w:t>
      </w:r>
    </w:p>
    <w:p w14:paraId="46BCD60C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 xml:space="preserve">  commission    NUMBER(7,2),</w:t>
      </w:r>
    </w:p>
    <w:p w14:paraId="556C6792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 xml:space="preserve">  department_id NUMBER(2) </w:t>
      </w:r>
    </w:p>
    <w:p w14:paraId="3ACE2461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 xml:space="preserve">        CONSTRAINT emp_department_id_fk REFERENCES dept(department_id)</w:t>
      </w:r>
    </w:p>
    <w:p w14:paraId="11567D00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);</w:t>
      </w:r>
    </w:p>
    <w:p w14:paraId="3E0621B9" w14:textId="77777777" w:rsidR="00BB732C" w:rsidRPr="00BB732C" w:rsidRDefault="00BB732C" w:rsidP="00BB732C">
      <w:pPr>
        <w:rPr>
          <w:lang w:val="en-CA"/>
        </w:rPr>
      </w:pPr>
    </w:p>
    <w:p w14:paraId="0C487CF1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INSERT INTO emp VALUES (7369,'SMITH','CLERK',7902,to_date('17-12-1980','dd-mm-yyyy'),800,NULL,20);</w:t>
      </w:r>
    </w:p>
    <w:p w14:paraId="53EDEF02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INSERT INTO emp VALUES (7499,'ALLEN','SALESMAN',7698,to_date('20-2-1981','dd-mm-yyyy'),1600,300,30);</w:t>
      </w:r>
    </w:p>
    <w:p w14:paraId="69F7082D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INSERT INTO emp VALUES (7521,'WARD','SALESMAN',7698,to_date('22-2-1981','dd-mm-yyyy'),1250,500,30);</w:t>
      </w:r>
    </w:p>
    <w:p w14:paraId="45018821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INSERT INTO emp VALUES (7566,'JONES','MANAGER',7839,to_date('2-4-1981','dd-mm-yyyy'),2975,NULL,20);</w:t>
      </w:r>
    </w:p>
    <w:p w14:paraId="66D03566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INSERT INTO emp VALUES (7654,'MARTIN','SALESMAN',7698,to_date('28-9-1981','dd-mm-yyyy'),1250,1400,30);</w:t>
      </w:r>
    </w:p>
    <w:p w14:paraId="5C9D7AF8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INSERT INTO emp VALUES (7698,'BLAKE','MANAGER',7839,to_date('1-5-1981','dd-mm-yyyy'),2850,NULL,30);</w:t>
      </w:r>
    </w:p>
    <w:p w14:paraId="20837208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INSERT INTO emp VALUES (7782,'CLARK','MANAGER',7839,to_date('9-6-1981','dd-mm-yyyy'),2450,NULL,10);</w:t>
      </w:r>
    </w:p>
    <w:p w14:paraId="6DBA72FF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INSERT INTO emp VALUES (7788,'SCOTT','ANALYST',7566,to_date('13-JUL-87','dd-mm-rr')-85,3000,NULL,20);</w:t>
      </w:r>
    </w:p>
    <w:p w14:paraId="24DA9587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lastRenderedPageBreak/>
        <w:t>INSERT INTO emp VALUES (7839,'KING','PRESIDENT',NULL,to_date('17-11-1981','dd-mm-yyyy'),5000,NULL,10);</w:t>
      </w:r>
    </w:p>
    <w:p w14:paraId="70A71D4E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INSERT INTO emp VALUES (7844,'TURNER','SALESMAN',7698,to_date('8-9-1981','dd-mm-yyyy'),1500,0,30);</w:t>
      </w:r>
    </w:p>
    <w:p w14:paraId="561C1B31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INSERT INTO emp VALUES (7876,'ADAMS','CLERK',7788,to_date('13-JUL-87', 'dd-mm-</w:t>
      </w:r>
      <w:proofErr w:type="spellStart"/>
      <w:r w:rsidRPr="00BB732C">
        <w:rPr>
          <w:lang w:val="en-CA"/>
        </w:rPr>
        <w:t>rr</w:t>
      </w:r>
      <w:proofErr w:type="spellEnd"/>
      <w:r w:rsidRPr="00BB732C">
        <w:rPr>
          <w:lang w:val="en-CA"/>
        </w:rPr>
        <w:t>')-51,1100,NULL,20);</w:t>
      </w:r>
    </w:p>
    <w:p w14:paraId="0F4C0956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INSERT INTO emp VALUES (7900,'JAMES','CLERK',7698,to_date('3-12-1981','dd-mm-yyyy'),950,NULL,30);</w:t>
      </w:r>
    </w:p>
    <w:p w14:paraId="730ED63F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INSERT INTO emp VALUES (7902,'FORD','ANALYST',7566,to_date('3-12-1981','dd-mm-yyyy'),3000,NULL,20);</w:t>
      </w:r>
    </w:p>
    <w:p w14:paraId="1B3E1CF5" w14:textId="77777777" w:rsidR="00BB732C" w:rsidRPr="00BB732C" w:rsidRDefault="00BB732C" w:rsidP="00BB732C">
      <w:pPr>
        <w:rPr>
          <w:lang w:val="en-CA"/>
        </w:rPr>
      </w:pPr>
      <w:r w:rsidRPr="00BB732C">
        <w:rPr>
          <w:lang w:val="en-CA"/>
        </w:rPr>
        <w:t>INSERT INTO emp VALUES (7934,'MILLER','CLERK',7782,to_date('23-1-1982','dd-mm-yyyy'),1300,NULL,10);</w:t>
      </w:r>
    </w:p>
    <w:p w14:paraId="38E9B666" w14:textId="77777777" w:rsidR="00BB732C" w:rsidRDefault="00BB732C" w:rsidP="00BB732C">
      <w:pPr>
        <w:rPr>
          <w:lang w:val="en-CA"/>
        </w:rPr>
      </w:pPr>
      <w:r w:rsidRPr="00BB732C">
        <w:rPr>
          <w:lang w:val="en-CA"/>
        </w:rPr>
        <w:t>COMMIT;</w:t>
      </w:r>
    </w:p>
    <w:p w14:paraId="79074742" w14:textId="77777777" w:rsidR="00BB732C" w:rsidRDefault="00BB732C" w:rsidP="00BB732C">
      <w:pPr>
        <w:rPr>
          <w:lang w:val="en-CA"/>
        </w:rPr>
      </w:pPr>
    </w:p>
    <w:p w14:paraId="2745B7DF" w14:textId="77777777" w:rsidR="00BB732C" w:rsidRDefault="00BB732C" w:rsidP="00BB732C">
      <w:pPr>
        <w:rPr>
          <w:lang w:val="en-CA"/>
        </w:rPr>
      </w:pPr>
    </w:p>
    <w:p w14:paraId="38ABBA75" w14:textId="77777777" w:rsidR="00BB732C" w:rsidRDefault="00BB732C" w:rsidP="00BB732C">
      <w:pPr>
        <w:rPr>
          <w:lang w:val="en-CA"/>
        </w:rPr>
      </w:pPr>
    </w:p>
    <w:p w14:paraId="2F1CE92E" w14:textId="77777777" w:rsidR="00BB732C" w:rsidRDefault="00BB732C" w:rsidP="00BB732C">
      <w:pPr>
        <w:rPr>
          <w:lang w:val="en-CA"/>
        </w:rPr>
      </w:pPr>
    </w:p>
    <w:p w14:paraId="032A58EA" w14:textId="77777777" w:rsidR="00BB732C" w:rsidRDefault="00BB732C" w:rsidP="00BB732C">
      <w:pPr>
        <w:rPr>
          <w:lang w:val="en-CA"/>
        </w:rPr>
      </w:pPr>
    </w:p>
    <w:p w14:paraId="0AA1BC43" w14:textId="77777777" w:rsidR="00BB732C" w:rsidRDefault="00BB732C" w:rsidP="00BB732C">
      <w:pPr>
        <w:rPr>
          <w:lang w:val="en-CA"/>
        </w:rPr>
      </w:pPr>
    </w:p>
    <w:p w14:paraId="79C0131B" w14:textId="77777777" w:rsidR="00BB732C" w:rsidRDefault="00BB732C" w:rsidP="00BB732C">
      <w:pPr>
        <w:rPr>
          <w:lang w:val="en-CA"/>
        </w:rPr>
      </w:pPr>
    </w:p>
    <w:p w14:paraId="58A9EF8E" w14:textId="77777777" w:rsidR="00BB732C" w:rsidRDefault="00BB732C">
      <w:pPr>
        <w:rPr>
          <w:lang w:val="en-CA"/>
        </w:rPr>
      </w:pPr>
      <w:r>
        <w:rPr>
          <w:lang w:val="en-CA"/>
        </w:rPr>
        <w:br w:type="page"/>
      </w:r>
    </w:p>
    <w:p w14:paraId="0A57F5C7" w14:textId="77777777" w:rsidR="00BB732C" w:rsidRPr="00364C68" w:rsidRDefault="00BB732C" w:rsidP="00BB732C">
      <w:pPr>
        <w:rPr>
          <w:sz w:val="40"/>
          <w:szCs w:val="40"/>
          <w:lang w:val="en-CA"/>
        </w:rPr>
      </w:pPr>
      <w:r w:rsidRPr="00364C68">
        <w:rPr>
          <w:sz w:val="40"/>
          <w:szCs w:val="40"/>
          <w:lang w:val="en-CA"/>
        </w:rPr>
        <w:lastRenderedPageBreak/>
        <w:t>NOTES</w:t>
      </w:r>
    </w:p>
    <w:p w14:paraId="6B7C88F0" w14:textId="650A6886" w:rsidR="00BB732C" w:rsidRDefault="00364C68" w:rsidP="00BB732C">
      <w:pPr>
        <w:rPr>
          <w:lang w:val="en-CA"/>
        </w:rPr>
      </w:pPr>
      <w:r>
        <w:rPr>
          <w:lang w:val="en-CA"/>
        </w:rPr>
        <w:t>He</w:t>
      </w:r>
      <w:r w:rsidR="00BB732C">
        <w:rPr>
          <w:lang w:val="en-CA"/>
        </w:rPr>
        <w:t>re are the star</w:t>
      </w:r>
      <w:r w:rsidR="00BC6119">
        <w:rPr>
          <w:lang w:val="en-CA"/>
        </w:rPr>
        <w:t>t</w:t>
      </w:r>
      <w:r w:rsidR="00BB732C">
        <w:rPr>
          <w:lang w:val="en-CA"/>
        </w:rPr>
        <w:t>ing queries that will be used</w:t>
      </w:r>
    </w:p>
    <w:p w14:paraId="239E617D" w14:textId="77777777" w:rsidR="00BB732C" w:rsidRDefault="00BB732C" w:rsidP="00BB732C">
      <w:pPr>
        <w:rPr>
          <w:lang w:val="en-CA"/>
        </w:rPr>
      </w:pPr>
    </w:p>
    <w:p w14:paraId="0E0ECD75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  <w:r w:rsidRPr="00BB732C"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>-- Department 10, 20 and 30.</w:t>
      </w:r>
    </w:p>
    <w:p w14:paraId="68ECBB32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  <w:r w:rsidRPr="00BB732C"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>SELECT department_id, department_name</w:t>
      </w:r>
    </w:p>
    <w:p w14:paraId="5CD6681F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  <w:r w:rsidRPr="00BB732C"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 xml:space="preserve">FROM   </w:t>
      </w:r>
      <w: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>dept</w:t>
      </w:r>
    </w:p>
    <w:p w14:paraId="286549E0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  <w:r w:rsidRPr="00BB732C"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>WHERE  department_id &lt;= 30;</w:t>
      </w:r>
    </w:p>
    <w:p w14:paraId="50CFDD55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</w:p>
    <w:p w14:paraId="516AE03E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  <w:r w:rsidRPr="00BB732C"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>DEPARTMENT_ID DEPARTMENT_NAM</w:t>
      </w:r>
    </w:p>
    <w:p w14:paraId="0C29869D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  <w:r w:rsidRPr="00BB732C"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>------------- --------------</w:t>
      </w:r>
    </w:p>
    <w:p w14:paraId="301DF194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  <w:r w:rsidRPr="00BB732C"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 xml:space="preserve">           10 ACCOUNTING</w:t>
      </w:r>
    </w:p>
    <w:p w14:paraId="07C98B9E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  <w:r w:rsidRPr="00BB732C"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 xml:space="preserve">           20 RESEARCH</w:t>
      </w:r>
    </w:p>
    <w:p w14:paraId="59FDDF80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  <w:r w:rsidRPr="00BB732C"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 xml:space="preserve">           30 SALES</w:t>
      </w:r>
    </w:p>
    <w:p w14:paraId="7B7406B1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</w:p>
    <w:p w14:paraId="2D31A24C" w14:textId="77777777" w:rsid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  <w:r w:rsidRPr="00BB732C"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>3 rows selected.</w:t>
      </w:r>
    </w:p>
    <w:p w14:paraId="642C09F6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</w:p>
    <w:p w14:paraId="0886FFBB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  <w:r w:rsidRPr="00BB732C"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>--Department 20, 30 and 40.</w:t>
      </w:r>
    </w:p>
    <w:p w14:paraId="3E0D68D9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  <w:r w:rsidRPr="00BB732C"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>SELECT department_id, department_name</w:t>
      </w:r>
    </w:p>
    <w:p w14:paraId="237C245A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  <w:r w:rsidRPr="00BB732C"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 xml:space="preserve">FROM   </w:t>
      </w:r>
      <w: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>dept</w:t>
      </w:r>
    </w:p>
    <w:p w14:paraId="6C8B4A2A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  <w:r w:rsidRPr="00BB732C"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>WHERE  department_id &gt;= 20;</w:t>
      </w:r>
    </w:p>
    <w:p w14:paraId="36A91350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</w:p>
    <w:p w14:paraId="0F56A6D4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  <w:r w:rsidRPr="00BB732C"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>DEPARTMENT_ID DEPARTMENT_NAM</w:t>
      </w:r>
    </w:p>
    <w:p w14:paraId="0A4AC06D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  <w:r w:rsidRPr="00BB732C"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>------------- --------------</w:t>
      </w:r>
    </w:p>
    <w:p w14:paraId="70C4CBEB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  <w:r w:rsidRPr="00BB732C"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 xml:space="preserve">           20 RESEARCH</w:t>
      </w:r>
    </w:p>
    <w:p w14:paraId="48CFEAA9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  <w:r w:rsidRPr="00BB732C"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 xml:space="preserve">           30 SALES</w:t>
      </w:r>
    </w:p>
    <w:p w14:paraId="6B6A2BA2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  <w:r w:rsidRPr="00BB732C"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 xml:space="preserve">           40 OPERATIONS</w:t>
      </w:r>
    </w:p>
    <w:p w14:paraId="6318E8AD" w14:textId="77777777" w:rsidR="00BB732C" w:rsidRP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</w:p>
    <w:p w14:paraId="4DA31461" w14:textId="704E216E" w:rsid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  <w:r w:rsidRPr="00BB732C"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t>3 rows selected.</w:t>
      </w:r>
    </w:p>
    <w:p w14:paraId="00655EDE" w14:textId="4BF51F53" w:rsidR="008E4AB5" w:rsidRDefault="008E4AB5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</w:p>
    <w:p w14:paraId="15BF813B" w14:textId="6ECD80A2" w:rsidR="008E4AB5" w:rsidRDefault="008E4AB5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</w:p>
    <w:p w14:paraId="5CCCBCA3" w14:textId="356DA7BC" w:rsidR="008E4AB5" w:rsidRDefault="008E4AB5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</w:p>
    <w:p w14:paraId="4AC8AE10" w14:textId="0FCA82B1" w:rsidR="008E4AB5" w:rsidRDefault="008E4AB5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</w:p>
    <w:p w14:paraId="670482D6" w14:textId="331C30F9" w:rsidR="008E4AB5" w:rsidRDefault="008E4AB5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  <w: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  <w:br w:type="page"/>
      </w:r>
    </w:p>
    <w:p w14:paraId="5B8F8324" w14:textId="77777777" w:rsidR="008E4AB5" w:rsidRDefault="008E4AB5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</w:p>
    <w:p w14:paraId="0451BDC9" w14:textId="77777777" w:rsidR="00BB732C" w:rsidRDefault="00BB732C" w:rsidP="00BB732C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CA" w:eastAsia="en-CA"/>
        </w:rPr>
      </w:pPr>
    </w:p>
    <w:p w14:paraId="4EEA74C0" w14:textId="77777777" w:rsidR="00BB732C" w:rsidRPr="00BB732C" w:rsidRDefault="00BB732C" w:rsidP="00BB732C">
      <w:pPr>
        <w:pStyle w:val="Heading2"/>
        <w:rPr>
          <w:rFonts w:ascii="&amp;quot" w:hAnsi="&amp;quot"/>
          <w:color w:val="212529"/>
          <w:sz w:val="33"/>
          <w:szCs w:val="33"/>
        </w:rPr>
      </w:pPr>
      <w:r w:rsidRPr="00BB732C">
        <w:rPr>
          <w:rFonts w:ascii="&amp;quot" w:hAnsi="&amp;quot"/>
          <w:color w:val="212529"/>
          <w:sz w:val="33"/>
          <w:szCs w:val="33"/>
        </w:rPr>
        <w:t>UNION</w:t>
      </w:r>
    </w:p>
    <w:p w14:paraId="138DD473" w14:textId="0468C201" w:rsidR="00BB732C" w:rsidRDefault="00BB732C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rFonts w:ascii="&amp;quot" w:hAnsi="&amp;quot"/>
          <w:color w:val="212529"/>
        </w:rPr>
        <w:t xml:space="preserve">The </w:t>
      </w:r>
      <w:r>
        <w:rPr>
          <w:rStyle w:val="HTMLCode"/>
          <w:rFonts w:ascii="Consolas" w:hAnsi="Consolas"/>
          <w:color w:val="000000"/>
          <w:sz w:val="21"/>
          <w:szCs w:val="21"/>
        </w:rPr>
        <w:t>UNION</w:t>
      </w:r>
      <w:r>
        <w:rPr>
          <w:rFonts w:ascii="&amp;quot" w:hAnsi="&amp;quot"/>
          <w:color w:val="212529"/>
        </w:rPr>
        <w:t xml:space="preserve"> set operator returns all </w:t>
      </w:r>
      <w:r w:rsidRPr="00BB732C">
        <w:rPr>
          <w:rFonts w:ascii="&amp;quot" w:hAnsi="&amp;quot"/>
          <w:color w:val="212529"/>
          <w:u w:val="single"/>
        </w:rPr>
        <w:t>distinct</w:t>
      </w:r>
      <w:r>
        <w:rPr>
          <w:rFonts w:ascii="&amp;quot" w:hAnsi="&amp;quot"/>
          <w:color w:val="212529"/>
        </w:rPr>
        <w:t xml:space="preserve"> rows selected by either query. That means any duplicate rows will be removed.</w:t>
      </w:r>
    </w:p>
    <w:p w14:paraId="41E75A0F" w14:textId="72C96479" w:rsidR="00D362DD" w:rsidRDefault="003B2E1B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noProof/>
        </w:rPr>
        <w:drawing>
          <wp:inline distT="0" distB="0" distL="0" distR="0" wp14:anchorId="33206C7F" wp14:editId="7DEF0565">
            <wp:extent cx="4048125" cy="3409950"/>
            <wp:effectExtent l="0" t="0" r="9525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0C6E" w14:textId="77777777" w:rsidR="00BB732C" w:rsidRDefault="00BB732C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rFonts w:ascii="&amp;quot" w:hAnsi="&amp;quot"/>
          <w:color w:val="212529"/>
        </w:rPr>
        <w:t xml:space="preserve">Look at the results above you can see that department 20 and 30 are in both sets of output. That mean the UNION will only show it once. </w:t>
      </w:r>
      <w:r w:rsidRPr="00BB732C">
        <w:rPr>
          <w:rFonts w:ascii="&amp;quot" w:hAnsi="&amp;quot"/>
          <w:color w:val="212529"/>
        </w:rPr>
        <w:sym w:font="Wingdings" w:char="F0E8"/>
      </w:r>
      <w:r>
        <w:rPr>
          <w:rFonts w:ascii="&amp;quot" w:hAnsi="&amp;quot"/>
          <w:color w:val="212529"/>
        </w:rPr>
        <w:t xml:space="preserve"> 10, 20 , 30 40</w:t>
      </w:r>
    </w:p>
    <w:p w14:paraId="2615AAD5" w14:textId="77777777" w:rsidR="00BB732C" w:rsidRDefault="00BB732C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rFonts w:ascii="&amp;quot" w:hAnsi="&amp;quot"/>
          <w:color w:val="212529"/>
        </w:rPr>
        <w:t>In the example below, notice there is only a single row each for departments 20 and 30, rather than two each.</w:t>
      </w:r>
    </w:p>
    <w:p w14:paraId="2847832C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8C3E37">
        <w:rPr>
          <w:rFonts w:ascii="&amp;quot" w:hAnsi="&amp;quot"/>
          <w:b/>
          <w:bCs/>
          <w:color w:val="212529"/>
        </w:rPr>
        <w:t>SELECT department_id, department_name</w:t>
      </w:r>
    </w:p>
    <w:p w14:paraId="5A8007FF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8C3E37">
        <w:rPr>
          <w:rFonts w:ascii="&amp;quot" w:hAnsi="&amp;quot"/>
          <w:b/>
          <w:bCs/>
          <w:color w:val="212529"/>
        </w:rPr>
        <w:t>FROM   dept</w:t>
      </w:r>
    </w:p>
    <w:p w14:paraId="7CBFB9BE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8C3E37">
        <w:rPr>
          <w:rFonts w:ascii="&amp;quot" w:hAnsi="&amp;quot"/>
          <w:b/>
          <w:bCs/>
          <w:color w:val="212529"/>
        </w:rPr>
        <w:t>WHERE  department_id &lt;= 30</w:t>
      </w:r>
    </w:p>
    <w:p w14:paraId="6245B4BE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8C3E37">
        <w:rPr>
          <w:rFonts w:ascii="&amp;quot" w:hAnsi="&amp;quot"/>
          <w:b/>
          <w:bCs/>
          <w:color w:val="212529"/>
          <w:highlight w:val="yellow"/>
        </w:rPr>
        <w:t>UNION</w:t>
      </w:r>
    </w:p>
    <w:p w14:paraId="2733CDA4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8C3E37">
        <w:rPr>
          <w:rFonts w:ascii="&amp;quot" w:hAnsi="&amp;quot"/>
          <w:b/>
          <w:bCs/>
          <w:color w:val="212529"/>
        </w:rPr>
        <w:t>SELECT department_id, department_name</w:t>
      </w:r>
    </w:p>
    <w:p w14:paraId="0964E6A5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8C3E37">
        <w:rPr>
          <w:rFonts w:ascii="&amp;quot" w:hAnsi="&amp;quot"/>
          <w:b/>
          <w:bCs/>
          <w:color w:val="212529"/>
        </w:rPr>
        <w:t>FROM   dept</w:t>
      </w:r>
    </w:p>
    <w:p w14:paraId="7EF10827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8C3E37">
        <w:rPr>
          <w:rFonts w:ascii="&amp;quot" w:hAnsi="&amp;quot"/>
          <w:b/>
          <w:bCs/>
          <w:color w:val="212529"/>
        </w:rPr>
        <w:t>WHERE  department_id &gt;= 20</w:t>
      </w:r>
    </w:p>
    <w:p w14:paraId="7FD2B38E" w14:textId="77777777" w:rsidR="00BB1783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8C3E37">
        <w:rPr>
          <w:rFonts w:ascii="&amp;quot" w:hAnsi="&amp;quot"/>
          <w:b/>
          <w:bCs/>
          <w:color w:val="212529"/>
        </w:rPr>
        <w:t>ORDER BY 1;</w:t>
      </w:r>
    </w:p>
    <w:p w14:paraId="513F444C" w14:textId="77777777" w:rsid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</w:p>
    <w:p w14:paraId="032BFF3D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8C3E37">
        <w:rPr>
          <w:rFonts w:ascii="&amp;quot" w:hAnsi="&amp;quot"/>
          <w:color w:val="212529"/>
        </w:rPr>
        <w:t>DEPARTMENT_ID DEPARTMENT_NAM</w:t>
      </w:r>
    </w:p>
    <w:p w14:paraId="49EB82A7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8C3E37">
        <w:rPr>
          <w:rFonts w:ascii="&amp;quot" w:hAnsi="&amp;quot"/>
          <w:color w:val="212529"/>
        </w:rPr>
        <w:t>------------- --------------</w:t>
      </w:r>
    </w:p>
    <w:p w14:paraId="6B00230D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8C3E37">
        <w:rPr>
          <w:rFonts w:ascii="&amp;quot" w:hAnsi="&amp;quot"/>
          <w:color w:val="212529"/>
        </w:rPr>
        <w:t xml:space="preserve">           10 ACCOUNTING    </w:t>
      </w:r>
    </w:p>
    <w:p w14:paraId="7F4D8728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8C3E37">
        <w:rPr>
          <w:rFonts w:ascii="&amp;quot" w:hAnsi="&amp;quot"/>
          <w:color w:val="212529"/>
        </w:rPr>
        <w:t xml:space="preserve">           20 RESEARCH      </w:t>
      </w:r>
    </w:p>
    <w:p w14:paraId="5C46F6DA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8C3E37">
        <w:rPr>
          <w:rFonts w:ascii="&amp;quot" w:hAnsi="&amp;quot"/>
          <w:color w:val="212529"/>
        </w:rPr>
        <w:t xml:space="preserve">           30 SALES         </w:t>
      </w:r>
    </w:p>
    <w:p w14:paraId="2978E3A3" w14:textId="77777777" w:rsid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8C3E37">
        <w:rPr>
          <w:rFonts w:ascii="&amp;quot" w:hAnsi="&amp;quot"/>
          <w:color w:val="212529"/>
        </w:rPr>
        <w:t xml:space="preserve">           40 OPERATIONS    </w:t>
      </w:r>
    </w:p>
    <w:p w14:paraId="1DC1A0E9" w14:textId="77777777" w:rsidR="00BB732C" w:rsidRDefault="00BB732C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rFonts w:ascii="&amp;quot" w:hAnsi="&amp;quot"/>
          <w:color w:val="212529"/>
        </w:rPr>
        <w:t xml:space="preserve">The removal of duplicates requires extra processing, so you </w:t>
      </w:r>
      <w:r w:rsidR="008C3E37">
        <w:rPr>
          <w:rFonts w:ascii="&amp;quot" w:hAnsi="&amp;quot"/>
          <w:color w:val="212529"/>
        </w:rPr>
        <w:t xml:space="preserve">might want to </w:t>
      </w:r>
      <w:r>
        <w:rPr>
          <w:rFonts w:ascii="&amp;quot" w:hAnsi="&amp;quot"/>
          <w:color w:val="212529"/>
        </w:rPr>
        <w:t xml:space="preserve">consider using </w:t>
      </w:r>
      <w:r>
        <w:rPr>
          <w:rStyle w:val="HTMLCode"/>
          <w:rFonts w:ascii="Consolas" w:hAnsi="Consolas"/>
          <w:color w:val="000000"/>
          <w:sz w:val="21"/>
          <w:szCs w:val="21"/>
        </w:rPr>
        <w:t>UNION ALL</w:t>
      </w:r>
      <w:r>
        <w:rPr>
          <w:rFonts w:ascii="&amp;quot" w:hAnsi="&amp;quot"/>
          <w:color w:val="212529"/>
        </w:rPr>
        <w:t xml:space="preserve"> if possible.</w:t>
      </w:r>
    </w:p>
    <w:p w14:paraId="2EE90829" w14:textId="77777777" w:rsidR="00E029DB" w:rsidRDefault="00E029DB">
      <w:pPr>
        <w:rPr>
          <w:rFonts w:cs="Arial"/>
          <w:color w:val="212529"/>
          <w:sz w:val="40"/>
          <w:szCs w:val="40"/>
        </w:rPr>
      </w:pPr>
      <w:r>
        <w:rPr>
          <w:rFonts w:cs="Arial"/>
          <w:b/>
          <w:bCs/>
          <w:color w:val="212529"/>
          <w:sz w:val="40"/>
          <w:szCs w:val="40"/>
        </w:rPr>
        <w:br w:type="page"/>
      </w:r>
    </w:p>
    <w:p w14:paraId="2846C311" w14:textId="630AC308" w:rsidR="00BB732C" w:rsidRPr="008C3E37" w:rsidRDefault="00BB732C" w:rsidP="00BB732C">
      <w:pPr>
        <w:pStyle w:val="Heading2"/>
        <w:rPr>
          <w:rFonts w:cs="Arial"/>
          <w:b w:val="0"/>
          <w:bCs w:val="0"/>
          <w:color w:val="212529"/>
          <w:sz w:val="40"/>
          <w:szCs w:val="40"/>
        </w:rPr>
      </w:pPr>
      <w:r w:rsidRPr="008C3E37">
        <w:rPr>
          <w:rFonts w:cs="Arial"/>
          <w:b w:val="0"/>
          <w:bCs w:val="0"/>
          <w:color w:val="212529"/>
          <w:sz w:val="40"/>
          <w:szCs w:val="40"/>
        </w:rPr>
        <w:lastRenderedPageBreak/>
        <w:t>UNION ALL</w:t>
      </w:r>
    </w:p>
    <w:p w14:paraId="3DB63466" w14:textId="21B3C66C" w:rsidR="00BB732C" w:rsidRDefault="00BB732C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rFonts w:ascii="&amp;quot" w:hAnsi="&amp;quot"/>
          <w:color w:val="212529"/>
        </w:rPr>
        <w:t xml:space="preserve">The </w:t>
      </w:r>
      <w:r>
        <w:rPr>
          <w:rStyle w:val="HTMLCode"/>
          <w:rFonts w:ascii="Consolas" w:hAnsi="Consolas"/>
          <w:color w:val="000000"/>
          <w:sz w:val="21"/>
          <w:szCs w:val="21"/>
        </w:rPr>
        <w:t>UNION ALL</w:t>
      </w:r>
      <w:r>
        <w:rPr>
          <w:rFonts w:ascii="&amp;quot" w:hAnsi="&amp;quot"/>
          <w:color w:val="212529"/>
        </w:rPr>
        <w:t xml:space="preserve"> set operator returns all rows selected by either query. That means any duplicates will remain in </w:t>
      </w:r>
      <w:r w:rsidR="008C3E37">
        <w:rPr>
          <w:rFonts w:ascii="&amp;quot" w:hAnsi="&amp;quot"/>
          <w:color w:val="212529"/>
        </w:rPr>
        <w:t>the result</w:t>
      </w:r>
      <w:r>
        <w:rPr>
          <w:rFonts w:ascii="&amp;quot" w:hAnsi="&amp;quot"/>
          <w:color w:val="212529"/>
        </w:rPr>
        <w:t xml:space="preserve"> set.</w:t>
      </w:r>
    </w:p>
    <w:p w14:paraId="08CFE445" w14:textId="663321E8" w:rsidR="007134AD" w:rsidRDefault="007134AD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noProof/>
        </w:rPr>
        <w:drawing>
          <wp:inline distT="0" distB="0" distL="0" distR="0" wp14:anchorId="52A8B33F" wp14:editId="2CF15C4B">
            <wp:extent cx="6648450" cy="4257675"/>
            <wp:effectExtent l="0" t="0" r="0" b="9525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0300" w14:textId="6D463C1E" w:rsidR="00BB732C" w:rsidRDefault="00D2745A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rFonts w:ascii="&amp;quot" w:hAnsi="&amp;quot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D464E" wp14:editId="3C202B9B">
                <wp:simplePos x="0" y="0"/>
                <wp:positionH relativeFrom="column">
                  <wp:posOffset>1516380</wp:posOffset>
                </wp:positionH>
                <wp:positionV relativeFrom="paragraph">
                  <wp:posOffset>139699</wp:posOffset>
                </wp:positionV>
                <wp:extent cx="3457575" cy="2657475"/>
                <wp:effectExtent l="57150" t="38100" r="4762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7575" cy="265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EB99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9.4pt;margin-top:11pt;width:272.25pt;height:209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" strokecolor="#8064a2 [3207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BB732C">
        <w:rPr>
          <w:rFonts w:ascii="&amp;quot" w:hAnsi="&amp;quot"/>
          <w:color w:val="212529"/>
        </w:rPr>
        <w:t>In the example below, notice there are two rows each for departments 20 and 30.</w:t>
      </w:r>
    </w:p>
    <w:p w14:paraId="6550D796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8C3E37">
        <w:rPr>
          <w:rFonts w:ascii="&amp;quot" w:hAnsi="&amp;quot"/>
          <w:b/>
          <w:bCs/>
          <w:color w:val="212529"/>
        </w:rPr>
        <w:t>SELECT department_id, department_name</w:t>
      </w:r>
    </w:p>
    <w:p w14:paraId="696B855C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8C3E37">
        <w:rPr>
          <w:rFonts w:ascii="&amp;quot" w:hAnsi="&amp;quot"/>
          <w:b/>
          <w:bCs/>
          <w:color w:val="212529"/>
        </w:rPr>
        <w:t>FROM   dept</w:t>
      </w:r>
    </w:p>
    <w:p w14:paraId="5CE7FB87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8C3E37">
        <w:rPr>
          <w:rFonts w:ascii="&amp;quot" w:hAnsi="&amp;quot"/>
          <w:b/>
          <w:bCs/>
          <w:color w:val="212529"/>
        </w:rPr>
        <w:t>WHERE  department_id &lt;= 30</w:t>
      </w:r>
    </w:p>
    <w:p w14:paraId="4AA95377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8C3E37">
        <w:rPr>
          <w:rFonts w:ascii="&amp;quot" w:hAnsi="&amp;quot"/>
          <w:b/>
          <w:bCs/>
          <w:color w:val="212529"/>
          <w:highlight w:val="yellow"/>
        </w:rPr>
        <w:t>UNION ALL</w:t>
      </w:r>
    </w:p>
    <w:p w14:paraId="5CF3EBDF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8C3E37">
        <w:rPr>
          <w:rFonts w:ascii="&amp;quot" w:hAnsi="&amp;quot"/>
          <w:b/>
          <w:bCs/>
          <w:color w:val="212529"/>
        </w:rPr>
        <w:t>SELECT department_id, department_name</w:t>
      </w:r>
    </w:p>
    <w:p w14:paraId="14ACBC94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8C3E37">
        <w:rPr>
          <w:rFonts w:ascii="&amp;quot" w:hAnsi="&amp;quot"/>
          <w:b/>
          <w:bCs/>
          <w:color w:val="212529"/>
        </w:rPr>
        <w:t>FROM   dept</w:t>
      </w:r>
    </w:p>
    <w:p w14:paraId="41CB4931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8C3E37">
        <w:rPr>
          <w:rFonts w:ascii="&amp;quot" w:hAnsi="&amp;quot"/>
          <w:b/>
          <w:bCs/>
          <w:color w:val="212529"/>
        </w:rPr>
        <w:t>WHERE  department_id &gt;= 20</w:t>
      </w:r>
    </w:p>
    <w:p w14:paraId="2EC3A4F5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8C3E37">
        <w:rPr>
          <w:rFonts w:ascii="&amp;quot" w:hAnsi="&amp;quot"/>
          <w:b/>
          <w:bCs/>
          <w:color w:val="212529"/>
        </w:rPr>
        <w:t>ORDER BY 1;</w:t>
      </w:r>
    </w:p>
    <w:p w14:paraId="229C21C6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</w:p>
    <w:p w14:paraId="5AC86971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8C3E37">
        <w:rPr>
          <w:rFonts w:ascii="&amp;quot" w:hAnsi="&amp;quot"/>
          <w:color w:val="212529"/>
        </w:rPr>
        <w:t>DEPARTMENT_ID DEPARTMENT_NAM</w:t>
      </w:r>
    </w:p>
    <w:p w14:paraId="5581FCF3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8C3E37">
        <w:rPr>
          <w:rFonts w:ascii="&amp;quot" w:hAnsi="&amp;quot"/>
          <w:color w:val="212529"/>
        </w:rPr>
        <w:t>------------- --------------</w:t>
      </w:r>
    </w:p>
    <w:p w14:paraId="76D1DB81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8C3E37">
        <w:rPr>
          <w:rFonts w:ascii="&amp;quot" w:hAnsi="&amp;quot"/>
          <w:color w:val="212529"/>
        </w:rPr>
        <w:t xml:space="preserve">           10 ACCOUNTING</w:t>
      </w:r>
    </w:p>
    <w:p w14:paraId="6BDECCE9" w14:textId="77777777" w:rsidR="008C3E37" w:rsidRPr="00D2745A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D2745A">
        <w:rPr>
          <w:rFonts w:ascii="&amp;quot" w:hAnsi="&amp;quot"/>
          <w:b/>
          <w:bCs/>
          <w:color w:val="212529"/>
        </w:rPr>
        <w:t xml:space="preserve">           20 RESEARCH</w:t>
      </w:r>
    </w:p>
    <w:p w14:paraId="5D67F9F5" w14:textId="77777777" w:rsidR="008C3E37" w:rsidRPr="00D2745A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D2745A">
        <w:rPr>
          <w:rFonts w:ascii="&amp;quot" w:hAnsi="&amp;quot"/>
          <w:b/>
          <w:bCs/>
          <w:color w:val="212529"/>
        </w:rPr>
        <w:t xml:space="preserve">           20 RESEARCH</w:t>
      </w:r>
    </w:p>
    <w:p w14:paraId="78ED1AD2" w14:textId="77777777" w:rsidR="008C3E37" w:rsidRPr="00D2745A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D2745A">
        <w:rPr>
          <w:rFonts w:ascii="&amp;quot" w:hAnsi="&amp;quot"/>
          <w:b/>
          <w:bCs/>
          <w:color w:val="212529"/>
        </w:rPr>
        <w:t xml:space="preserve">           30 SALES</w:t>
      </w:r>
    </w:p>
    <w:p w14:paraId="3B2ADCEE" w14:textId="77777777" w:rsidR="008C3E37" w:rsidRPr="00D2745A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D2745A">
        <w:rPr>
          <w:rFonts w:ascii="&amp;quot" w:hAnsi="&amp;quot"/>
          <w:b/>
          <w:bCs/>
          <w:color w:val="212529"/>
        </w:rPr>
        <w:t xml:space="preserve">           30 SALES</w:t>
      </w:r>
    </w:p>
    <w:p w14:paraId="766A6D00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8C3E37">
        <w:rPr>
          <w:rFonts w:ascii="&amp;quot" w:hAnsi="&amp;quot"/>
          <w:color w:val="212529"/>
        </w:rPr>
        <w:t xml:space="preserve">           40 OPERATIONS</w:t>
      </w:r>
    </w:p>
    <w:p w14:paraId="6BE49155" w14:textId="77777777" w:rsidR="008C3E37" w:rsidRP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</w:p>
    <w:p w14:paraId="3AA85F4B" w14:textId="77777777" w:rsidR="008C3E37" w:rsidRDefault="008C3E37" w:rsidP="008C3E37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8C3E37">
        <w:rPr>
          <w:rFonts w:ascii="&amp;quot" w:hAnsi="&amp;quot"/>
          <w:color w:val="212529"/>
        </w:rPr>
        <w:t>6 rows selected.</w:t>
      </w:r>
    </w:p>
    <w:p w14:paraId="685C8BFF" w14:textId="77777777" w:rsidR="008C3E37" w:rsidRDefault="008C3E37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</w:p>
    <w:p w14:paraId="2219A0F7" w14:textId="77777777" w:rsidR="00C74AC4" w:rsidRPr="00C74AC4" w:rsidRDefault="00C74AC4" w:rsidP="00BB732C">
      <w:pPr>
        <w:pStyle w:val="NormalWeb"/>
        <w:spacing w:before="0" w:beforeAutospacing="0"/>
        <w:rPr>
          <w:rFonts w:ascii="Arial" w:hAnsi="Arial" w:cs="Arial"/>
          <w:color w:val="212529"/>
          <w:sz w:val="40"/>
          <w:szCs w:val="40"/>
        </w:rPr>
      </w:pPr>
      <w:r w:rsidRPr="00C74AC4">
        <w:rPr>
          <w:rFonts w:ascii="Arial" w:hAnsi="Arial" w:cs="Arial"/>
          <w:color w:val="212529"/>
          <w:sz w:val="40"/>
          <w:szCs w:val="40"/>
        </w:rPr>
        <w:lastRenderedPageBreak/>
        <w:t>INTERSECT</w:t>
      </w:r>
    </w:p>
    <w:p w14:paraId="4C40D75B" w14:textId="3F365E2E" w:rsidR="00BB732C" w:rsidRDefault="00BB732C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rFonts w:ascii="&amp;quot" w:hAnsi="&amp;quot"/>
          <w:color w:val="212529"/>
        </w:rPr>
        <w:t xml:space="preserve">The </w:t>
      </w:r>
      <w:r>
        <w:rPr>
          <w:rStyle w:val="HTMLCode"/>
          <w:rFonts w:ascii="Consolas" w:hAnsi="Consolas"/>
          <w:color w:val="000000"/>
          <w:sz w:val="21"/>
          <w:szCs w:val="21"/>
        </w:rPr>
        <w:t>INTERSECT</w:t>
      </w:r>
      <w:r>
        <w:rPr>
          <w:rFonts w:ascii="&amp;quot" w:hAnsi="&amp;quot"/>
          <w:color w:val="212529"/>
        </w:rPr>
        <w:t xml:space="preserve"> set operator returns all distinct rows selected by both queries. That means only those rows common to both queries will be present in the result set.</w:t>
      </w:r>
    </w:p>
    <w:p w14:paraId="23C7DB90" w14:textId="3414A14F" w:rsidR="00B775A3" w:rsidRDefault="00B775A3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noProof/>
        </w:rPr>
        <w:drawing>
          <wp:inline distT="0" distB="0" distL="0" distR="0" wp14:anchorId="167D163D" wp14:editId="032D6EB2">
            <wp:extent cx="5159843" cy="43148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542" cy="433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9DAA" w14:textId="77777777" w:rsidR="00BB732C" w:rsidRDefault="00BB732C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rFonts w:ascii="&amp;quot" w:hAnsi="&amp;quot"/>
          <w:color w:val="212529"/>
        </w:rPr>
        <w:t>In the example below, notice there is one row each for departments 20 and 30, as both these appear in the result sets for their respective queries.</w:t>
      </w:r>
    </w:p>
    <w:p w14:paraId="09B77A46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C74AC4">
        <w:rPr>
          <w:rFonts w:ascii="&amp;quot" w:hAnsi="&amp;quot"/>
          <w:b/>
          <w:bCs/>
          <w:color w:val="212529"/>
        </w:rPr>
        <w:t>SELECT department_id, department_name</w:t>
      </w:r>
    </w:p>
    <w:p w14:paraId="5EDA781D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C74AC4">
        <w:rPr>
          <w:rFonts w:ascii="&amp;quot" w:hAnsi="&amp;quot"/>
          <w:b/>
          <w:bCs/>
          <w:color w:val="212529"/>
        </w:rPr>
        <w:t>FROM   dept</w:t>
      </w:r>
    </w:p>
    <w:p w14:paraId="7E3EE293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C74AC4">
        <w:rPr>
          <w:rFonts w:ascii="&amp;quot" w:hAnsi="&amp;quot"/>
          <w:b/>
          <w:bCs/>
          <w:color w:val="212529"/>
        </w:rPr>
        <w:t>WHERE  department_id &lt;= 30</w:t>
      </w:r>
    </w:p>
    <w:p w14:paraId="4D870CC6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C74AC4">
        <w:rPr>
          <w:rFonts w:ascii="&amp;quot" w:hAnsi="&amp;quot"/>
          <w:b/>
          <w:bCs/>
          <w:color w:val="212529"/>
          <w:highlight w:val="yellow"/>
        </w:rPr>
        <w:t>INTERSECT</w:t>
      </w:r>
    </w:p>
    <w:p w14:paraId="5101ED02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C74AC4">
        <w:rPr>
          <w:rFonts w:ascii="&amp;quot" w:hAnsi="&amp;quot"/>
          <w:b/>
          <w:bCs/>
          <w:color w:val="212529"/>
        </w:rPr>
        <w:t>SELECT department_id, department_name</w:t>
      </w:r>
    </w:p>
    <w:p w14:paraId="51EE40D7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C74AC4">
        <w:rPr>
          <w:rFonts w:ascii="&amp;quot" w:hAnsi="&amp;quot"/>
          <w:b/>
          <w:bCs/>
          <w:color w:val="212529"/>
        </w:rPr>
        <w:t>FROM   dept</w:t>
      </w:r>
    </w:p>
    <w:p w14:paraId="3C3A4D26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C74AC4">
        <w:rPr>
          <w:rFonts w:ascii="&amp;quot" w:hAnsi="&amp;quot"/>
          <w:b/>
          <w:bCs/>
          <w:color w:val="212529"/>
        </w:rPr>
        <w:t>WHERE  department_id &gt;= 20</w:t>
      </w:r>
    </w:p>
    <w:p w14:paraId="23AE8ADD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C74AC4">
        <w:rPr>
          <w:rFonts w:ascii="&amp;quot" w:hAnsi="&amp;quot"/>
          <w:b/>
          <w:bCs/>
          <w:color w:val="212529"/>
        </w:rPr>
        <w:t>ORDER BY 1;</w:t>
      </w:r>
    </w:p>
    <w:p w14:paraId="7A1214E0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</w:p>
    <w:p w14:paraId="22B7D85A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C74AC4">
        <w:rPr>
          <w:rFonts w:ascii="&amp;quot" w:hAnsi="&amp;quot"/>
          <w:color w:val="212529"/>
        </w:rPr>
        <w:t>DEPARTMENT_ID DEPARTMENT_NAM</w:t>
      </w:r>
    </w:p>
    <w:p w14:paraId="01F3BBA8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C74AC4">
        <w:rPr>
          <w:rFonts w:ascii="&amp;quot" w:hAnsi="&amp;quot"/>
          <w:color w:val="212529"/>
        </w:rPr>
        <w:t>------------- --------------</w:t>
      </w:r>
    </w:p>
    <w:p w14:paraId="7E72D007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C74AC4">
        <w:rPr>
          <w:rFonts w:ascii="&amp;quot" w:hAnsi="&amp;quot"/>
          <w:color w:val="212529"/>
        </w:rPr>
        <w:t xml:space="preserve">           20 RESEARCH</w:t>
      </w:r>
    </w:p>
    <w:p w14:paraId="15A39F00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C74AC4">
        <w:rPr>
          <w:rFonts w:ascii="&amp;quot" w:hAnsi="&amp;quot"/>
          <w:color w:val="212529"/>
        </w:rPr>
        <w:t xml:space="preserve">           30 SALES</w:t>
      </w:r>
    </w:p>
    <w:p w14:paraId="4117702F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</w:p>
    <w:p w14:paraId="3B3782DB" w14:textId="77777777" w:rsid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C74AC4">
        <w:rPr>
          <w:rFonts w:ascii="&amp;quot" w:hAnsi="&amp;quot"/>
          <w:color w:val="212529"/>
        </w:rPr>
        <w:t>2 rows selected.</w:t>
      </w:r>
    </w:p>
    <w:p w14:paraId="5BA3E5D9" w14:textId="77777777" w:rsidR="00C74AC4" w:rsidRDefault="00C74AC4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</w:p>
    <w:p w14:paraId="39B58AF4" w14:textId="77777777" w:rsidR="00C74AC4" w:rsidRDefault="00C74AC4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</w:p>
    <w:p w14:paraId="365B0111" w14:textId="77777777" w:rsidR="00BB732C" w:rsidRDefault="00BB732C" w:rsidP="00BB732C">
      <w:pPr>
        <w:pStyle w:val="Heading2"/>
        <w:rPr>
          <w:rFonts w:ascii="&amp;quot" w:hAnsi="&amp;quot"/>
          <w:b w:val="0"/>
          <w:bCs w:val="0"/>
          <w:color w:val="212529"/>
          <w:sz w:val="33"/>
          <w:szCs w:val="33"/>
        </w:rPr>
      </w:pPr>
      <w:r>
        <w:rPr>
          <w:rFonts w:ascii="&amp;quot" w:hAnsi="&amp;quot"/>
          <w:b w:val="0"/>
          <w:bCs w:val="0"/>
          <w:color w:val="212529"/>
          <w:sz w:val="33"/>
          <w:szCs w:val="33"/>
        </w:rPr>
        <w:lastRenderedPageBreak/>
        <w:t>MINUS</w:t>
      </w:r>
    </w:p>
    <w:p w14:paraId="5C44C603" w14:textId="66789132" w:rsidR="00BB732C" w:rsidRDefault="00BB732C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rFonts w:ascii="&amp;quot" w:hAnsi="&amp;quot"/>
          <w:color w:val="212529"/>
        </w:rPr>
        <w:t xml:space="preserve">The </w:t>
      </w:r>
      <w:r>
        <w:rPr>
          <w:rStyle w:val="HTMLCode"/>
          <w:rFonts w:ascii="Consolas" w:hAnsi="Consolas"/>
          <w:color w:val="000000"/>
          <w:sz w:val="21"/>
          <w:szCs w:val="21"/>
        </w:rPr>
        <w:t>MINUS</w:t>
      </w:r>
      <w:r>
        <w:rPr>
          <w:rFonts w:ascii="&amp;quot" w:hAnsi="&amp;quot"/>
          <w:color w:val="212529"/>
        </w:rPr>
        <w:t xml:space="preserve"> set operator returns all distinct rows selected by the first query but not the second. This is functionally equivalent to the ANSI set operator </w:t>
      </w:r>
      <w:r>
        <w:rPr>
          <w:rStyle w:val="HTMLCode"/>
          <w:rFonts w:ascii="Consolas" w:hAnsi="Consolas"/>
          <w:color w:val="000000"/>
          <w:sz w:val="21"/>
          <w:szCs w:val="21"/>
        </w:rPr>
        <w:t>EXCEPT DISTINCT</w:t>
      </w:r>
      <w:r>
        <w:rPr>
          <w:rFonts w:ascii="&amp;quot" w:hAnsi="&amp;quot"/>
          <w:color w:val="212529"/>
        </w:rPr>
        <w:t>.</w:t>
      </w:r>
    </w:p>
    <w:p w14:paraId="3A671FE7" w14:textId="1BAD037A" w:rsidR="00B71C07" w:rsidRDefault="00B71C07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noProof/>
        </w:rPr>
        <w:drawing>
          <wp:inline distT="0" distB="0" distL="0" distR="0" wp14:anchorId="576B1CD6" wp14:editId="0565D9C1">
            <wp:extent cx="2612756" cy="3400425"/>
            <wp:effectExtent l="0" t="0" r="0" b="0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889" cy="341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3CF3" w14:textId="77777777" w:rsidR="00BB732C" w:rsidRDefault="00BB732C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rFonts w:ascii="&amp;quot" w:hAnsi="&amp;quot"/>
          <w:color w:val="212529"/>
        </w:rPr>
        <w:t>In the example below, the first query would return departments 10, 20, 30, but departments 20 and 30 are removed because they are returned by the second query. This leaves a single row</w:t>
      </w:r>
      <w:r w:rsidR="00C74AC4">
        <w:rPr>
          <w:rFonts w:ascii="&amp;quot" w:hAnsi="&amp;quot"/>
          <w:color w:val="212529"/>
        </w:rPr>
        <w:t xml:space="preserve"> </w:t>
      </w:r>
      <w:r>
        <w:rPr>
          <w:rFonts w:ascii="&amp;quot" w:hAnsi="&amp;quot"/>
          <w:color w:val="212529"/>
        </w:rPr>
        <w:t>for department 10.</w:t>
      </w:r>
    </w:p>
    <w:p w14:paraId="5AC82AA4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C74AC4">
        <w:rPr>
          <w:rFonts w:ascii="&amp;quot" w:hAnsi="&amp;quot"/>
          <w:b/>
          <w:bCs/>
          <w:color w:val="212529"/>
        </w:rPr>
        <w:t>SELECT department_id, department_name</w:t>
      </w:r>
    </w:p>
    <w:p w14:paraId="4C18B2CA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C74AC4">
        <w:rPr>
          <w:rFonts w:ascii="&amp;quot" w:hAnsi="&amp;quot"/>
          <w:b/>
          <w:bCs/>
          <w:color w:val="212529"/>
        </w:rPr>
        <w:t>FROM   dept</w:t>
      </w:r>
    </w:p>
    <w:p w14:paraId="6A8FC7B9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C74AC4">
        <w:rPr>
          <w:rFonts w:ascii="&amp;quot" w:hAnsi="&amp;quot"/>
          <w:b/>
          <w:bCs/>
          <w:color w:val="212529"/>
        </w:rPr>
        <w:t>WHERE  department_id &lt;= 30</w:t>
      </w:r>
    </w:p>
    <w:p w14:paraId="28EDE3F8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C74AC4">
        <w:rPr>
          <w:rFonts w:ascii="&amp;quot" w:hAnsi="&amp;quot"/>
          <w:b/>
          <w:bCs/>
          <w:color w:val="212529"/>
          <w:highlight w:val="yellow"/>
        </w:rPr>
        <w:t>MINUS</w:t>
      </w:r>
    </w:p>
    <w:p w14:paraId="494F59D0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C74AC4">
        <w:rPr>
          <w:rFonts w:ascii="&amp;quot" w:hAnsi="&amp;quot"/>
          <w:b/>
          <w:bCs/>
          <w:color w:val="212529"/>
        </w:rPr>
        <w:t>SELECT department_id, department_name</w:t>
      </w:r>
    </w:p>
    <w:p w14:paraId="04356DA9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C74AC4">
        <w:rPr>
          <w:rFonts w:ascii="&amp;quot" w:hAnsi="&amp;quot"/>
          <w:b/>
          <w:bCs/>
          <w:color w:val="212529"/>
        </w:rPr>
        <w:t>FROM   dept</w:t>
      </w:r>
    </w:p>
    <w:p w14:paraId="10BCB1DB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C74AC4">
        <w:rPr>
          <w:rFonts w:ascii="&amp;quot" w:hAnsi="&amp;quot"/>
          <w:b/>
          <w:bCs/>
          <w:color w:val="212529"/>
        </w:rPr>
        <w:t>WHERE  department_id &gt;= 20</w:t>
      </w:r>
    </w:p>
    <w:p w14:paraId="31FFE0A6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b/>
          <w:bCs/>
          <w:color w:val="212529"/>
        </w:rPr>
      </w:pPr>
      <w:r w:rsidRPr="00C74AC4">
        <w:rPr>
          <w:rFonts w:ascii="&amp;quot" w:hAnsi="&amp;quot"/>
          <w:b/>
          <w:bCs/>
          <w:color w:val="212529"/>
        </w:rPr>
        <w:t>ORDER BY 1;</w:t>
      </w:r>
    </w:p>
    <w:p w14:paraId="4059FBB9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</w:p>
    <w:p w14:paraId="571AC39E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C74AC4">
        <w:rPr>
          <w:rFonts w:ascii="&amp;quot" w:hAnsi="&amp;quot"/>
          <w:color w:val="212529"/>
        </w:rPr>
        <w:t>DEPARTMENT_ID DEPARTMENT_NAM</w:t>
      </w:r>
    </w:p>
    <w:p w14:paraId="38CF7551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C74AC4">
        <w:rPr>
          <w:rFonts w:ascii="&amp;quot" w:hAnsi="&amp;quot"/>
          <w:color w:val="212529"/>
        </w:rPr>
        <w:t>------------- --------------</w:t>
      </w:r>
    </w:p>
    <w:p w14:paraId="09D47401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C74AC4">
        <w:rPr>
          <w:rFonts w:ascii="&amp;quot" w:hAnsi="&amp;quot"/>
          <w:color w:val="212529"/>
        </w:rPr>
        <w:t xml:space="preserve">           10 ACCOUNTING</w:t>
      </w:r>
    </w:p>
    <w:p w14:paraId="3672FA18" w14:textId="77777777" w:rsidR="00C74AC4" w:rsidRP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</w:p>
    <w:p w14:paraId="73F1393E" w14:textId="77777777" w:rsidR="00C74AC4" w:rsidRDefault="00C74AC4" w:rsidP="00C74AC4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C74AC4">
        <w:rPr>
          <w:rFonts w:ascii="&amp;quot" w:hAnsi="&amp;quot"/>
          <w:color w:val="212529"/>
        </w:rPr>
        <w:t>1 row selected.</w:t>
      </w:r>
    </w:p>
    <w:p w14:paraId="082DE727" w14:textId="77777777" w:rsidR="00C74AC4" w:rsidRDefault="00C74AC4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</w:p>
    <w:p w14:paraId="64097EBC" w14:textId="77777777" w:rsidR="00C74AC4" w:rsidRDefault="00C74AC4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</w:p>
    <w:p w14:paraId="5B4FDBA5" w14:textId="77777777" w:rsidR="00C74AC4" w:rsidRDefault="00C74AC4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</w:p>
    <w:p w14:paraId="21AA319E" w14:textId="77777777" w:rsidR="00C74AC4" w:rsidRDefault="00C74AC4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</w:p>
    <w:p w14:paraId="193E4AB9" w14:textId="77777777" w:rsidR="00C74AC4" w:rsidRDefault="00C74AC4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</w:p>
    <w:p w14:paraId="05C56A43" w14:textId="77777777" w:rsidR="00C74AC4" w:rsidRDefault="00C74AC4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</w:p>
    <w:p w14:paraId="55FD8953" w14:textId="77777777" w:rsidR="00BB732C" w:rsidRDefault="00BB732C" w:rsidP="00BB732C">
      <w:pPr>
        <w:pStyle w:val="Heading2"/>
        <w:rPr>
          <w:rFonts w:ascii="&amp;quot" w:hAnsi="&amp;quot"/>
          <w:b w:val="0"/>
          <w:bCs w:val="0"/>
          <w:color w:val="212529"/>
          <w:sz w:val="33"/>
          <w:szCs w:val="33"/>
        </w:rPr>
      </w:pPr>
      <w:r>
        <w:rPr>
          <w:rFonts w:ascii="&amp;quot" w:hAnsi="&amp;quot"/>
          <w:b w:val="0"/>
          <w:bCs w:val="0"/>
          <w:color w:val="212529"/>
          <w:sz w:val="33"/>
          <w:szCs w:val="33"/>
        </w:rPr>
        <w:t>ORDER BY</w:t>
      </w:r>
    </w:p>
    <w:p w14:paraId="7A8A20F9" w14:textId="77777777" w:rsidR="00C74AC4" w:rsidRDefault="00BB732C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rFonts w:ascii="&amp;quot" w:hAnsi="&amp;quot"/>
          <w:color w:val="212529"/>
        </w:rPr>
        <w:t xml:space="preserve">The </w:t>
      </w:r>
      <w:r>
        <w:rPr>
          <w:rStyle w:val="HTMLCode"/>
          <w:rFonts w:ascii="Consolas" w:hAnsi="Consolas"/>
          <w:color w:val="000000"/>
          <w:sz w:val="21"/>
          <w:szCs w:val="21"/>
        </w:rPr>
        <w:t>ORDER BY</w:t>
      </w:r>
      <w:r>
        <w:rPr>
          <w:rFonts w:ascii="&amp;quot" w:hAnsi="&amp;quot"/>
          <w:color w:val="212529"/>
        </w:rPr>
        <w:t xml:space="preserve"> clause is applied to all rows </w:t>
      </w:r>
      <w:r w:rsidRPr="0092029E">
        <w:rPr>
          <w:rFonts w:ascii="&amp;quot" w:hAnsi="&amp;quot"/>
          <w:color w:val="212529"/>
          <w:highlight w:val="yellow"/>
        </w:rPr>
        <w:t xml:space="preserve">returned in the </w:t>
      </w:r>
      <w:r w:rsidRPr="0092029E">
        <w:rPr>
          <w:rFonts w:ascii="&amp;quot" w:hAnsi="&amp;quot"/>
          <w:color w:val="212529"/>
          <w:highlight w:val="yellow"/>
          <w:u w:val="single"/>
        </w:rPr>
        <w:t>final result</w:t>
      </w:r>
      <w:r w:rsidRPr="0092029E">
        <w:rPr>
          <w:rFonts w:ascii="&amp;quot" w:hAnsi="&amp;quot"/>
          <w:color w:val="212529"/>
          <w:highlight w:val="yellow"/>
        </w:rPr>
        <w:t xml:space="preserve"> set</w:t>
      </w:r>
      <w:r>
        <w:rPr>
          <w:rFonts w:ascii="&amp;quot" w:hAnsi="&amp;quot"/>
          <w:color w:val="212529"/>
        </w:rPr>
        <w:t xml:space="preserve">. Columns in the </w:t>
      </w:r>
      <w:r>
        <w:rPr>
          <w:rStyle w:val="HTMLCode"/>
          <w:rFonts w:ascii="Consolas" w:hAnsi="Consolas"/>
          <w:color w:val="000000"/>
          <w:sz w:val="21"/>
          <w:szCs w:val="21"/>
        </w:rPr>
        <w:t>ORDER BY</w:t>
      </w:r>
      <w:r>
        <w:rPr>
          <w:rFonts w:ascii="&amp;quot" w:hAnsi="&amp;quot"/>
          <w:color w:val="212529"/>
        </w:rPr>
        <w:t xml:space="preserve"> clause can be referenced by column names or column aliases present in the first query of the statement, as these carry through to </w:t>
      </w:r>
      <w:r w:rsidR="00C74AC4">
        <w:rPr>
          <w:rFonts w:ascii="&amp;quot" w:hAnsi="&amp;quot"/>
          <w:color w:val="212529"/>
        </w:rPr>
        <w:t>the result</w:t>
      </w:r>
      <w:r>
        <w:rPr>
          <w:rFonts w:ascii="&amp;quot" w:hAnsi="&amp;quot"/>
          <w:color w:val="212529"/>
        </w:rPr>
        <w:t xml:space="preserve"> set.</w:t>
      </w:r>
    </w:p>
    <w:p w14:paraId="201FD8E9" w14:textId="77777777" w:rsidR="00BB732C" w:rsidRDefault="00BB732C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rFonts w:ascii="&amp;quot" w:hAnsi="&amp;quot"/>
          <w:color w:val="212529"/>
        </w:rPr>
        <w:t xml:space="preserve">Typically, you will see people use the </w:t>
      </w:r>
      <w:r w:rsidRPr="00C74AC4">
        <w:rPr>
          <w:rFonts w:ascii="&amp;quot" w:hAnsi="&amp;quot"/>
          <w:b/>
          <w:bCs/>
          <w:color w:val="212529"/>
        </w:rPr>
        <w:t>column position</w:t>
      </w:r>
      <w:r>
        <w:rPr>
          <w:rFonts w:ascii="&amp;quot" w:hAnsi="&amp;quot"/>
          <w:color w:val="212529"/>
        </w:rPr>
        <w:t xml:space="preserve"> as it is less confusing when the data is sourced from different locations for each query block.</w:t>
      </w:r>
    </w:p>
    <w:p w14:paraId="00D11E37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-- Using Column name.</w:t>
      </w:r>
    </w:p>
    <w:p w14:paraId="7180E6F7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SELECT employee_id, employee_name</w:t>
      </w:r>
    </w:p>
    <w:p w14:paraId="79297A67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FROM   emp</w:t>
      </w:r>
    </w:p>
    <w:p w14:paraId="4749C3B8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WHERE  department_id = 10</w:t>
      </w:r>
    </w:p>
    <w:p w14:paraId="73E63EE2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UNION ALL</w:t>
      </w:r>
    </w:p>
    <w:p w14:paraId="63076A85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SELECT department_id, department_name</w:t>
      </w:r>
    </w:p>
    <w:p w14:paraId="2E8E6B6D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FROM   dept</w:t>
      </w:r>
    </w:p>
    <w:p w14:paraId="28BBF8C9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WHERE  department_id &gt;= 20</w:t>
      </w:r>
    </w:p>
    <w:p w14:paraId="4E43F5BC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ORDER BY employee_id;</w:t>
      </w:r>
    </w:p>
    <w:p w14:paraId="20370869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</w:p>
    <w:p w14:paraId="7A4A792F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EMPLOYEE_ID EMPLOYEE_NAME</w:t>
      </w:r>
    </w:p>
    <w:p w14:paraId="16180680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----------- --------------</w:t>
      </w:r>
    </w:p>
    <w:p w14:paraId="32BE0AE2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 xml:space="preserve">         20 RESEARCH</w:t>
      </w:r>
    </w:p>
    <w:p w14:paraId="3FB44449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 xml:space="preserve">         30 SALES</w:t>
      </w:r>
    </w:p>
    <w:p w14:paraId="01AC899A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 xml:space="preserve">         40 OPERATIONS</w:t>
      </w:r>
    </w:p>
    <w:p w14:paraId="53278DB2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 xml:space="preserve">       7782 CLARK</w:t>
      </w:r>
    </w:p>
    <w:p w14:paraId="2F73BAB6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 xml:space="preserve">       7839 KING</w:t>
      </w:r>
    </w:p>
    <w:p w14:paraId="05CEA8D2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 xml:space="preserve">       7934 MILLER</w:t>
      </w:r>
    </w:p>
    <w:p w14:paraId="642F2574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</w:p>
    <w:p w14:paraId="7FBCB093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6 rows selected.</w:t>
      </w:r>
    </w:p>
    <w:p w14:paraId="04CEE4A7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</w:p>
    <w:p w14:paraId="102687DA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 xml:space="preserve">-- </w:t>
      </w:r>
      <w:r>
        <w:rPr>
          <w:rFonts w:ascii="&amp;quot" w:hAnsi="&amp;quot"/>
          <w:color w:val="212529"/>
        </w:rPr>
        <w:t xml:space="preserve">Using </w:t>
      </w:r>
      <w:r w:rsidRPr="0057389A">
        <w:rPr>
          <w:rFonts w:ascii="&amp;quot" w:hAnsi="&amp;quot"/>
          <w:color w:val="212529"/>
        </w:rPr>
        <w:t>Column Alias</w:t>
      </w:r>
    </w:p>
    <w:p w14:paraId="31367DFA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SELECT employee_id AS emp_id, employee_name</w:t>
      </w:r>
    </w:p>
    <w:p w14:paraId="128BBA1D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FROM   emp</w:t>
      </w:r>
    </w:p>
    <w:p w14:paraId="156F994B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WHERE  department_id = 10</w:t>
      </w:r>
    </w:p>
    <w:p w14:paraId="755892E8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UNION ALL</w:t>
      </w:r>
    </w:p>
    <w:p w14:paraId="6208C51E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SELECT department_id, department_name</w:t>
      </w:r>
    </w:p>
    <w:p w14:paraId="057EED0A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FROM   dept</w:t>
      </w:r>
    </w:p>
    <w:p w14:paraId="715843A4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WHERE  department_id &gt;= 20</w:t>
      </w:r>
    </w:p>
    <w:p w14:paraId="6227CE75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ORDER BY emp_id;</w:t>
      </w:r>
    </w:p>
    <w:p w14:paraId="2C283D4A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</w:p>
    <w:p w14:paraId="1EC4111C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 xml:space="preserve">    EMP_ID EMPLOYEE_NAME</w:t>
      </w:r>
    </w:p>
    <w:p w14:paraId="62D10EC0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---------- --------------</w:t>
      </w:r>
    </w:p>
    <w:p w14:paraId="092FC2B5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 xml:space="preserve">        20 RESEARCH</w:t>
      </w:r>
    </w:p>
    <w:p w14:paraId="084D3CE6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 xml:space="preserve">        30 SALES</w:t>
      </w:r>
    </w:p>
    <w:p w14:paraId="1625FE4D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 xml:space="preserve">        40 OPERATIONS</w:t>
      </w:r>
    </w:p>
    <w:p w14:paraId="4A999308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 xml:space="preserve">      7782 CLARK</w:t>
      </w:r>
    </w:p>
    <w:p w14:paraId="00AA898E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 xml:space="preserve">      7839 KING</w:t>
      </w:r>
    </w:p>
    <w:p w14:paraId="296BB26D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 xml:space="preserve">      7934 MILLER</w:t>
      </w:r>
    </w:p>
    <w:p w14:paraId="23A8CF06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</w:p>
    <w:p w14:paraId="1E1AECD7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6 rows selected.</w:t>
      </w:r>
    </w:p>
    <w:p w14:paraId="09FCB329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</w:p>
    <w:p w14:paraId="3E71ECD2" w14:textId="77777777" w:rsidR="00364C68" w:rsidRDefault="00364C68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</w:p>
    <w:p w14:paraId="339709F8" w14:textId="77777777" w:rsidR="00364C68" w:rsidRDefault="00364C68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</w:p>
    <w:p w14:paraId="446650CD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-- Using Column position</w:t>
      </w:r>
    </w:p>
    <w:p w14:paraId="24369CEB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SELECT employee_id, employee_name</w:t>
      </w:r>
    </w:p>
    <w:p w14:paraId="5E2EB20B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FROM   emp</w:t>
      </w:r>
    </w:p>
    <w:p w14:paraId="4071458F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WHERE  department_id = 10</w:t>
      </w:r>
    </w:p>
    <w:p w14:paraId="54865890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UNION ALL</w:t>
      </w:r>
    </w:p>
    <w:p w14:paraId="41006F71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SELECT department_id, department_name</w:t>
      </w:r>
    </w:p>
    <w:p w14:paraId="48C027CE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FROM   dept</w:t>
      </w:r>
    </w:p>
    <w:p w14:paraId="0EC3D6F1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WHERE  department_id &gt;= 20</w:t>
      </w:r>
    </w:p>
    <w:p w14:paraId="0A198B82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ORDER BY 1;</w:t>
      </w:r>
    </w:p>
    <w:p w14:paraId="1109B74C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</w:p>
    <w:p w14:paraId="3CC99382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EMPLOYEE_ID EMPLOYEE_NAME</w:t>
      </w:r>
    </w:p>
    <w:p w14:paraId="1C2CC536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----------- --------------</w:t>
      </w:r>
    </w:p>
    <w:p w14:paraId="7C965A11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 xml:space="preserve">         20 RESEARCH</w:t>
      </w:r>
    </w:p>
    <w:p w14:paraId="2F0A39E2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 xml:space="preserve">         30 SALES</w:t>
      </w:r>
    </w:p>
    <w:p w14:paraId="365B68BF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 xml:space="preserve">         40 OPERATIONS</w:t>
      </w:r>
    </w:p>
    <w:p w14:paraId="6BCE3276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 xml:space="preserve">       7782 CLARK</w:t>
      </w:r>
    </w:p>
    <w:p w14:paraId="6072D938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 xml:space="preserve">       7839 KING</w:t>
      </w:r>
    </w:p>
    <w:p w14:paraId="31041907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 xml:space="preserve">       7934 MILLER</w:t>
      </w:r>
    </w:p>
    <w:p w14:paraId="0540F9AA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</w:p>
    <w:p w14:paraId="28B69340" w14:textId="77777777" w:rsidR="0057389A" w:rsidRPr="0057389A" w:rsidRDefault="0057389A" w:rsidP="0057389A">
      <w:pPr>
        <w:pStyle w:val="NormalWeb"/>
        <w:spacing w:before="0" w:beforeAutospacing="0" w:after="0" w:afterAutospacing="0"/>
        <w:rPr>
          <w:rFonts w:ascii="&amp;quot" w:hAnsi="&amp;quot"/>
          <w:color w:val="212529"/>
        </w:rPr>
      </w:pPr>
      <w:r w:rsidRPr="0057389A">
        <w:rPr>
          <w:rFonts w:ascii="&amp;quot" w:hAnsi="&amp;quot"/>
          <w:color w:val="212529"/>
        </w:rPr>
        <w:t>6 rows selected.</w:t>
      </w:r>
    </w:p>
    <w:p w14:paraId="7F3BC355" w14:textId="7B16BB32" w:rsidR="0057389A" w:rsidRDefault="0057389A" w:rsidP="00BB732C">
      <w:pPr>
        <w:pStyle w:val="NormalWeb"/>
        <w:spacing w:before="0" w:beforeAutospacing="0"/>
        <w:rPr>
          <w:rFonts w:ascii="&amp;quot" w:hAnsi="&amp;quot"/>
          <w:color w:val="212529"/>
        </w:rPr>
      </w:pPr>
    </w:p>
    <w:p w14:paraId="32186A25" w14:textId="6DACE661" w:rsidR="00F867AC" w:rsidRPr="00F867AC" w:rsidRDefault="00F867AC" w:rsidP="00F867AC">
      <w:pPr>
        <w:rPr>
          <w:lang w:val="en-CA" w:eastAsia="en-CA"/>
        </w:rPr>
      </w:pPr>
    </w:p>
    <w:p w14:paraId="1D0F0862" w14:textId="64C155DD" w:rsidR="00F867AC" w:rsidRPr="00F867AC" w:rsidRDefault="00F867AC" w:rsidP="00F867AC">
      <w:pPr>
        <w:rPr>
          <w:lang w:val="en-CA" w:eastAsia="en-CA"/>
        </w:rPr>
      </w:pPr>
    </w:p>
    <w:p w14:paraId="6807FD50" w14:textId="158DD3D6" w:rsidR="00F867AC" w:rsidRPr="00F867AC" w:rsidRDefault="00F867AC" w:rsidP="00F867AC">
      <w:pPr>
        <w:rPr>
          <w:lang w:val="en-CA" w:eastAsia="en-CA"/>
        </w:rPr>
      </w:pPr>
    </w:p>
    <w:p w14:paraId="7D047030" w14:textId="2E50CB2A" w:rsidR="00F867AC" w:rsidRPr="00F867AC" w:rsidRDefault="00F867AC" w:rsidP="00F867AC">
      <w:pPr>
        <w:rPr>
          <w:lang w:val="en-CA" w:eastAsia="en-CA"/>
        </w:rPr>
      </w:pPr>
    </w:p>
    <w:p w14:paraId="6C8EC91F" w14:textId="3CC69350" w:rsidR="00F867AC" w:rsidRPr="00F867AC" w:rsidRDefault="00F867AC" w:rsidP="00F867AC">
      <w:pPr>
        <w:rPr>
          <w:lang w:val="en-CA" w:eastAsia="en-CA"/>
        </w:rPr>
      </w:pPr>
    </w:p>
    <w:p w14:paraId="290E3104" w14:textId="207B2ED6" w:rsidR="00F867AC" w:rsidRPr="00F867AC" w:rsidRDefault="00F867AC" w:rsidP="00F867AC">
      <w:pPr>
        <w:rPr>
          <w:lang w:val="en-CA" w:eastAsia="en-CA"/>
        </w:rPr>
      </w:pPr>
    </w:p>
    <w:p w14:paraId="30C08D0D" w14:textId="65F0063C" w:rsidR="00F867AC" w:rsidRPr="00F867AC" w:rsidRDefault="00F867AC" w:rsidP="00F867AC">
      <w:pPr>
        <w:rPr>
          <w:lang w:val="en-CA" w:eastAsia="en-CA"/>
        </w:rPr>
      </w:pPr>
    </w:p>
    <w:p w14:paraId="442C15D2" w14:textId="6A4DF3F3" w:rsidR="00F867AC" w:rsidRPr="00F867AC" w:rsidRDefault="00F867AC" w:rsidP="00F867AC">
      <w:pPr>
        <w:rPr>
          <w:lang w:val="en-CA" w:eastAsia="en-CA"/>
        </w:rPr>
      </w:pPr>
    </w:p>
    <w:p w14:paraId="4B94A93D" w14:textId="212D5B95" w:rsidR="00F867AC" w:rsidRPr="00F867AC" w:rsidRDefault="00F867AC" w:rsidP="00F867AC">
      <w:pPr>
        <w:rPr>
          <w:lang w:val="en-CA" w:eastAsia="en-CA"/>
        </w:rPr>
      </w:pPr>
    </w:p>
    <w:p w14:paraId="641F3579" w14:textId="1C5354B3" w:rsidR="00F867AC" w:rsidRPr="00F867AC" w:rsidRDefault="00F867AC" w:rsidP="00F867AC">
      <w:pPr>
        <w:rPr>
          <w:lang w:val="en-CA" w:eastAsia="en-CA"/>
        </w:rPr>
      </w:pPr>
    </w:p>
    <w:p w14:paraId="43E52687" w14:textId="4903D82B" w:rsidR="00F867AC" w:rsidRPr="00F867AC" w:rsidRDefault="00F867AC" w:rsidP="00F867AC">
      <w:pPr>
        <w:rPr>
          <w:lang w:val="en-CA" w:eastAsia="en-CA"/>
        </w:rPr>
      </w:pPr>
    </w:p>
    <w:p w14:paraId="3388BC45" w14:textId="1FAB63F5" w:rsidR="00F867AC" w:rsidRPr="00F867AC" w:rsidRDefault="00F867AC" w:rsidP="00F867AC">
      <w:pPr>
        <w:rPr>
          <w:lang w:val="en-CA" w:eastAsia="en-CA"/>
        </w:rPr>
      </w:pPr>
    </w:p>
    <w:p w14:paraId="0D266D06" w14:textId="16312971" w:rsidR="00F867AC" w:rsidRPr="00F867AC" w:rsidRDefault="00F867AC" w:rsidP="00F867AC">
      <w:pPr>
        <w:rPr>
          <w:lang w:val="en-CA" w:eastAsia="en-CA"/>
        </w:rPr>
      </w:pPr>
    </w:p>
    <w:p w14:paraId="770F989B" w14:textId="2C5E7A3B" w:rsidR="00F867AC" w:rsidRPr="00F867AC" w:rsidRDefault="00F867AC" w:rsidP="00F867AC">
      <w:pPr>
        <w:rPr>
          <w:lang w:val="en-CA" w:eastAsia="en-CA"/>
        </w:rPr>
      </w:pPr>
    </w:p>
    <w:p w14:paraId="3F83F017" w14:textId="439E8736" w:rsidR="00F867AC" w:rsidRPr="00F867AC" w:rsidRDefault="00F867AC" w:rsidP="00F867AC">
      <w:pPr>
        <w:rPr>
          <w:lang w:val="en-CA" w:eastAsia="en-CA"/>
        </w:rPr>
      </w:pPr>
    </w:p>
    <w:p w14:paraId="33B5E8D3" w14:textId="64B1C80F" w:rsidR="00F867AC" w:rsidRPr="00F867AC" w:rsidRDefault="00F867AC" w:rsidP="00F867AC">
      <w:pPr>
        <w:rPr>
          <w:lang w:val="en-CA" w:eastAsia="en-CA"/>
        </w:rPr>
      </w:pPr>
    </w:p>
    <w:p w14:paraId="1354C663" w14:textId="364B7CC3" w:rsidR="00F867AC" w:rsidRPr="00F867AC" w:rsidRDefault="00F867AC" w:rsidP="00F867AC">
      <w:pPr>
        <w:rPr>
          <w:lang w:val="en-CA" w:eastAsia="en-CA"/>
        </w:rPr>
      </w:pPr>
    </w:p>
    <w:p w14:paraId="08FE128B" w14:textId="161A1FD6" w:rsidR="00F867AC" w:rsidRPr="00F867AC" w:rsidRDefault="00F867AC" w:rsidP="00F867AC">
      <w:pPr>
        <w:rPr>
          <w:lang w:val="en-CA" w:eastAsia="en-CA"/>
        </w:rPr>
      </w:pPr>
    </w:p>
    <w:p w14:paraId="03441735" w14:textId="663B0426" w:rsidR="00F867AC" w:rsidRPr="00F867AC" w:rsidRDefault="00F867AC" w:rsidP="00F867AC">
      <w:pPr>
        <w:rPr>
          <w:lang w:val="en-CA" w:eastAsia="en-CA"/>
        </w:rPr>
      </w:pPr>
    </w:p>
    <w:p w14:paraId="629D15C5" w14:textId="3F590577" w:rsidR="00F867AC" w:rsidRPr="00F867AC" w:rsidRDefault="00F867AC" w:rsidP="00F867AC">
      <w:pPr>
        <w:rPr>
          <w:lang w:val="en-CA" w:eastAsia="en-CA"/>
        </w:rPr>
      </w:pPr>
    </w:p>
    <w:p w14:paraId="55336EC3" w14:textId="312D0216" w:rsidR="00F867AC" w:rsidRPr="00F867AC" w:rsidRDefault="00F867AC" w:rsidP="00F867AC">
      <w:pPr>
        <w:rPr>
          <w:lang w:val="en-CA" w:eastAsia="en-CA"/>
        </w:rPr>
      </w:pPr>
    </w:p>
    <w:p w14:paraId="26B5D844" w14:textId="29366D1D" w:rsidR="00F867AC" w:rsidRPr="00F867AC" w:rsidRDefault="00F867AC" w:rsidP="00F867AC">
      <w:pPr>
        <w:rPr>
          <w:lang w:val="en-CA" w:eastAsia="en-CA"/>
        </w:rPr>
      </w:pPr>
    </w:p>
    <w:p w14:paraId="2804C528" w14:textId="5A0C5E48" w:rsidR="00F867AC" w:rsidRDefault="00F867AC" w:rsidP="00F867AC">
      <w:pPr>
        <w:rPr>
          <w:rFonts w:ascii="&amp;quot" w:hAnsi="&amp;quot"/>
          <w:color w:val="212529"/>
          <w:lang w:val="en-CA" w:eastAsia="en-CA"/>
        </w:rPr>
      </w:pPr>
    </w:p>
    <w:p w14:paraId="2789C653" w14:textId="6B8A33A5" w:rsidR="00F867AC" w:rsidRPr="00F867AC" w:rsidRDefault="00F867AC" w:rsidP="00F867AC">
      <w:pPr>
        <w:rPr>
          <w:lang w:val="en-CA" w:eastAsia="en-CA"/>
        </w:rPr>
      </w:pPr>
    </w:p>
    <w:p w14:paraId="2FEC2473" w14:textId="77777777" w:rsidR="00F867AC" w:rsidRPr="00F867AC" w:rsidRDefault="00F867AC" w:rsidP="00F867AC">
      <w:pPr>
        <w:ind w:firstLine="720"/>
        <w:rPr>
          <w:lang w:val="en-CA" w:eastAsia="en-CA"/>
        </w:rPr>
      </w:pPr>
    </w:p>
    <w:sectPr w:rsidR="00F867AC" w:rsidRPr="00F867AC" w:rsidSect="00C77A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5F8E9" w14:textId="77777777" w:rsidR="00B508E0" w:rsidRDefault="00B508E0" w:rsidP="00B96716">
      <w:r>
        <w:separator/>
      </w:r>
    </w:p>
  </w:endnote>
  <w:endnote w:type="continuationSeparator" w:id="0">
    <w:p w14:paraId="5C293DEA" w14:textId="77777777" w:rsidR="00B508E0" w:rsidRDefault="00B508E0" w:rsidP="00B96716">
      <w:r>
        <w:continuationSeparator/>
      </w:r>
    </w:p>
  </w:endnote>
  <w:endnote w:type="continuationNotice" w:id="1">
    <w:p w14:paraId="68F7C64C" w14:textId="77777777" w:rsidR="00B508E0" w:rsidRDefault="00B508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0F9B3" w14:textId="77777777" w:rsidR="00F867AC" w:rsidRDefault="00F867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47CC4" w14:textId="13D620D8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F867AC">
      <w:rPr>
        <w:rFonts w:cs="Arial"/>
        <w:noProof/>
        <w:sz w:val="16"/>
        <w:szCs w:val="16"/>
      </w:rPr>
      <w:t>SET OPERATORS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B669AB">
      <w:rPr>
        <w:rFonts w:cs="Arial"/>
        <w:noProof/>
        <w:sz w:val="16"/>
        <w:szCs w:val="16"/>
      </w:rPr>
      <w:t>7 June 2022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0AB33310" w14:textId="77777777" w:rsidR="002E7BEF" w:rsidRDefault="002E7B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C628D" w14:textId="77777777" w:rsidR="00F867AC" w:rsidRDefault="00F86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F8A13" w14:textId="77777777" w:rsidR="00B508E0" w:rsidRDefault="00B508E0" w:rsidP="00B96716">
      <w:r>
        <w:separator/>
      </w:r>
    </w:p>
  </w:footnote>
  <w:footnote w:type="continuationSeparator" w:id="0">
    <w:p w14:paraId="7518C09D" w14:textId="77777777" w:rsidR="00B508E0" w:rsidRDefault="00B508E0" w:rsidP="00B96716">
      <w:r>
        <w:continuationSeparator/>
      </w:r>
    </w:p>
  </w:footnote>
  <w:footnote w:type="continuationNotice" w:id="1">
    <w:p w14:paraId="566EE51E" w14:textId="77777777" w:rsidR="00B508E0" w:rsidRDefault="00B508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E97CD" w14:textId="77777777" w:rsidR="00F867AC" w:rsidRDefault="00F86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92A95" w14:textId="77777777" w:rsidR="00F867AC" w:rsidRDefault="00F867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82834" w14:textId="77777777" w:rsidR="00F867AC" w:rsidRDefault="00F86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03B66"/>
    <w:multiLevelType w:val="multilevel"/>
    <w:tmpl w:val="F4B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119"/>
    <w:rsid w:val="000C4FFC"/>
    <w:rsid w:val="000F2B70"/>
    <w:rsid w:val="00123249"/>
    <w:rsid w:val="00135590"/>
    <w:rsid w:val="001F3C9B"/>
    <w:rsid w:val="00223CA2"/>
    <w:rsid w:val="002E0602"/>
    <w:rsid w:val="002E7BEF"/>
    <w:rsid w:val="0035705A"/>
    <w:rsid w:val="00364C68"/>
    <w:rsid w:val="00380BCA"/>
    <w:rsid w:val="003A3B4A"/>
    <w:rsid w:val="003B2E1B"/>
    <w:rsid w:val="003C0292"/>
    <w:rsid w:val="004466A1"/>
    <w:rsid w:val="0046595F"/>
    <w:rsid w:val="00550722"/>
    <w:rsid w:val="0057389A"/>
    <w:rsid w:val="005B4DAD"/>
    <w:rsid w:val="006251A1"/>
    <w:rsid w:val="00662B83"/>
    <w:rsid w:val="006973E7"/>
    <w:rsid w:val="007134AD"/>
    <w:rsid w:val="007B356A"/>
    <w:rsid w:val="007E2261"/>
    <w:rsid w:val="00842D35"/>
    <w:rsid w:val="00861620"/>
    <w:rsid w:val="008B7B5C"/>
    <w:rsid w:val="008C3E37"/>
    <w:rsid w:val="008E1FCD"/>
    <w:rsid w:val="008E4AB5"/>
    <w:rsid w:val="0092029E"/>
    <w:rsid w:val="00937405"/>
    <w:rsid w:val="00943C0B"/>
    <w:rsid w:val="00955299"/>
    <w:rsid w:val="0098744E"/>
    <w:rsid w:val="00A52BA3"/>
    <w:rsid w:val="00A95473"/>
    <w:rsid w:val="00B25A38"/>
    <w:rsid w:val="00B508E0"/>
    <w:rsid w:val="00B669AB"/>
    <w:rsid w:val="00B66CA4"/>
    <w:rsid w:val="00B71C07"/>
    <w:rsid w:val="00B775A3"/>
    <w:rsid w:val="00B96716"/>
    <w:rsid w:val="00B968C9"/>
    <w:rsid w:val="00BB1783"/>
    <w:rsid w:val="00BB732C"/>
    <w:rsid w:val="00BC6119"/>
    <w:rsid w:val="00C468BF"/>
    <w:rsid w:val="00C74AC4"/>
    <w:rsid w:val="00C77A1C"/>
    <w:rsid w:val="00CD0754"/>
    <w:rsid w:val="00CD1E8B"/>
    <w:rsid w:val="00D2745A"/>
    <w:rsid w:val="00D33EFC"/>
    <w:rsid w:val="00D362DD"/>
    <w:rsid w:val="00D86520"/>
    <w:rsid w:val="00E029DB"/>
    <w:rsid w:val="00E4718B"/>
    <w:rsid w:val="00E634A7"/>
    <w:rsid w:val="00E81A10"/>
    <w:rsid w:val="00EA6F57"/>
    <w:rsid w:val="00EB7830"/>
    <w:rsid w:val="00EC2CDF"/>
    <w:rsid w:val="00F867AC"/>
    <w:rsid w:val="00FA6635"/>
    <w:rsid w:val="00FC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D311E"/>
  <w15:docId w15:val="{1200A69C-74C1-4B98-B763-D0B40DA6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732C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BB73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32C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BB73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3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a\OneDrive\AAAA-Seneca%20Notes\311-2022-1\Notes\Les05D-SET-short%20examples%20GOOD%20-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Les05D-SET-short examples GOOD - Copy</Template>
  <TotalTime>4</TotalTime>
  <Pages>9</Pages>
  <Words>839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 tarr</cp:lastModifiedBy>
  <cp:revision>3</cp:revision>
  <dcterms:created xsi:type="dcterms:W3CDTF">2021-10-06T20:10:00Z</dcterms:created>
  <dcterms:modified xsi:type="dcterms:W3CDTF">2022-06-07T13:07:00Z</dcterms:modified>
</cp:coreProperties>
</file>